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31605760"/>
        <w:docPartObj>
          <w:docPartGallery w:val="Cover Pages"/>
          <w:docPartUnique/>
        </w:docPartObj>
      </w:sdtPr>
      <w:sdtEndPr/>
      <w:sdtContent>
        <w:p w:rsidR="00580C8E" w:rsidRDefault="00BB0DAF" w:rsidP="00580C8E">
          <w:r>
            <w:rPr>
              <w:noProof/>
            </w:rPr>
            <mc:AlternateContent>
              <mc:Choice Requires="wps">
                <w:drawing>
                  <wp:anchor distT="0" distB="0" distL="114300" distR="114300" simplePos="0" relativeHeight="251662336" behindDoc="0" locked="0" layoutInCell="0" allowOverlap="1" wp14:anchorId="51B0DDEB" wp14:editId="093E647B">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21A75B7"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Pr>
              <w:noProof/>
            </w:rPr>
            <mc:AlternateContent>
              <mc:Choice Requires="wps">
                <w:drawing>
                  <wp:anchor distT="0" distB="0" distL="114300" distR="114300" simplePos="0" relativeHeight="251661312" behindDoc="0" locked="0" layoutInCell="0" allowOverlap="1" wp14:anchorId="39A16992" wp14:editId="005BEA4C">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1C65E1"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Projectplan augmented reality</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1C65E1"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w14:anchorId="39A16992"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1C7AA9">
                            <w:trPr>
                              <w:trHeight w:val="144"/>
                              <w:jc w:val="center"/>
                            </w:trPr>
                            <w:tc>
                              <w:tcPr>
                                <w:tcW w:w="0" w:type="auto"/>
                                <w:shd w:val="clear" w:color="auto" w:fill="F4B29B" w:themeFill="accent1" w:themeFillTint="66"/>
                                <w:tcMar>
                                  <w:top w:w="0" w:type="dxa"/>
                                  <w:bottom w:w="0" w:type="dxa"/>
                                </w:tcMar>
                                <w:vAlign w:val="center"/>
                              </w:tcPr>
                              <w:p w:rsidR="001C7AA9" w:rsidRDefault="001C7AA9">
                                <w:pPr>
                                  <w:pStyle w:val="Geenafstand"/>
                                  <w:rPr>
                                    <w:sz w:val="8"/>
                                    <w:szCs w:val="8"/>
                                  </w:rPr>
                                </w:pPr>
                              </w:p>
                            </w:tc>
                          </w:tr>
                          <w:tr w:rsidR="001C7AA9">
                            <w:trPr>
                              <w:trHeight w:val="1440"/>
                              <w:jc w:val="center"/>
                            </w:trPr>
                            <w:tc>
                              <w:tcPr>
                                <w:tcW w:w="0" w:type="auto"/>
                                <w:shd w:val="clear" w:color="auto" w:fill="D34817" w:themeFill="accent1"/>
                                <w:vAlign w:val="center"/>
                              </w:tcPr>
                              <w:p w:rsidR="001C7AA9" w:rsidRDefault="001C65E1" w:rsidP="001C0A68">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89D6D70B8D344DF98060AC84B879431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color w:val="FFFFFF" w:themeColor="background1"/>
                                        <w:sz w:val="72"/>
                                        <w:szCs w:val="72"/>
                                      </w:rPr>
                                      <w:t>Projectplan augmented reality</w:t>
                                    </w:r>
                                  </w:sdtContent>
                                </w:sdt>
                              </w:p>
                            </w:tc>
                          </w:tr>
                          <w:tr w:rsidR="001C7AA9">
                            <w:trPr>
                              <w:trHeight w:val="144"/>
                              <w:jc w:val="center"/>
                            </w:trPr>
                            <w:tc>
                              <w:tcPr>
                                <w:tcW w:w="0" w:type="auto"/>
                                <w:shd w:val="clear" w:color="auto" w:fill="918485" w:themeFill="accent5"/>
                                <w:tcMar>
                                  <w:top w:w="0" w:type="dxa"/>
                                  <w:bottom w:w="0" w:type="dxa"/>
                                </w:tcMar>
                                <w:vAlign w:val="center"/>
                              </w:tcPr>
                              <w:p w:rsidR="001C7AA9" w:rsidRDefault="001C7AA9">
                                <w:pPr>
                                  <w:pStyle w:val="Geenafstand"/>
                                  <w:rPr>
                                    <w:sz w:val="8"/>
                                    <w:szCs w:val="8"/>
                                  </w:rPr>
                                </w:pPr>
                              </w:p>
                            </w:tc>
                          </w:tr>
                          <w:tr w:rsidR="001C7AA9">
                            <w:trPr>
                              <w:trHeight w:val="720"/>
                              <w:jc w:val="center"/>
                            </w:trPr>
                            <w:tc>
                              <w:tcPr>
                                <w:tcW w:w="0" w:type="auto"/>
                                <w:vAlign w:val="bottom"/>
                              </w:tcPr>
                              <w:p w:rsidR="001C7AA9" w:rsidRDefault="001C65E1" w:rsidP="001C0A68">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6AA78CEED5764DFFB6823A2DED78E9CA"/>
                                    </w:placeholder>
                                    <w:dataBinding w:prefixMappings="xmlns:ns0='http://schemas.openxmlformats.org/package/2006/metadata/core-properties' xmlns:ns1='http://purl.org/dc/elements/1.1/'" w:xpath="/ns0:coreProperties[1]/ns1:subject[1]" w:storeItemID="{6C3C8BC8-F283-45AE-878A-BAB7291924A1}"/>
                                    <w:text/>
                                  </w:sdtPr>
                                  <w:sdtEndPr/>
                                  <w:sdtContent>
                                    <w:r w:rsidR="001C0A68">
                                      <w:rPr>
                                        <w:sz w:val="36"/>
                                        <w:szCs w:val="36"/>
                                      </w:rPr>
                                      <w:t>Boyd Franken en Jeroen Rietveld 3EA2</w:t>
                                    </w:r>
                                  </w:sdtContent>
                                </w:sdt>
                              </w:p>
                            </w:tc>
                          </w:tr>
                        </w:tbl>
                        <w:p w:rsidR="001C7AA9" w:rsidRDefault="001C7AA9"/>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0" allowOverlap="1" wp14:anchorId="61381A6F" wp14:editId="405AF057">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1C65E1">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w14:anchorId="61381A6F"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1C7AA9" w:rsidRDefault="0088462A">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09-30T00:00:00Z">
                                <w:dateFormat w:val="MMMM d, yyyy"/>
                                <w:lid w:val="en-US"/>
                                <w:storeMappedDataAs w:val="dateTime"/>
                                <w:calendar w:val="gregorian"/>
                              </w:date>
                            </w:sdtPr>
                            <w:sdtEndPr/>
                            <w:sdtContent>
                              <w:r w:rsidR="00D46B8E">
                                <w:rPr>
                                  <w:lang w:val="en-US"/>
                                </w:rPr>
                                <w:t>September 30</w:t>
                              </w:r>
                              <w:r w:rsidR="001C0A68">
                                <w:rPr>
                                  <w:lang w:val="en-US"/>
                                </w:rPr>
                                <w:t>, 2016</w:t>
                              </w:r>
                            </w:sdtContent>
                          </w:sdt>
                        </w:p>
                        <w:p w:rsidR="001C7AA9" w:rsidRDefault="00BB0DAF">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EF4828">
                                <w:t>Tom</w:t>
                              </w:r>
                            </w:sdtContent>
                          </w:sdt>
                        </w:p>
                      </w:txbxContent>
                    </v:textbox>
                    <w10:wrap anchorx="margin" anchory="margin"/>
                  </v:rect>
                </w:pict>
              </mc:Fallback>
            </mc:AlternateContent>
          </w:r>
          <w:r>
            <w:br w:type="page"/>
          </w:r>
        </w:p>
        <w:sdt>
          <w:sdtPr>
            <w:rPr>
              <w:rFonts w:asciiTheme="minorHAnsi" w:eastAsiaTheme="minorHAnsi" w:hAnsiTheme="minorHAnsi" w:cs="Times New Roman"/>
              <w:color w:val="000000" w:themeColor="text1"/>
              <w:sz w:val="22"/>
              <w:szCs w:val="20"/>
            </w:rPr>
            <w:id w:val="1115181262"/>
            <w:docPartObj>
              <w:docPartGallery w:val="Table of Contents"/>
              <w:docPartUnique/>
            </w:docPartObj>
          </w:sdtPr>
          <w:sdtEndPr>
            <w:rPr>
              <w:b/>
              <w:bCs/>
            </w:rPr>
          </w:sdtEndPr>
          <w:sdtContent>
            <w:p w:rsidR="00580C8E" w:rsidRDefault="00580C8E">
              <w:pPr>
                <w:pStyle w:val="Kopvaninhoudsopgave"/>
              </w:pPr>
              <w:r>
                <w:t>Inhoud</w:t>
              </w:r>
            </w:p>
            <w:p w:rsidR="00667521" w:rsidRDefault="00580C8E">
              <w:pPr>
                <w:pStyle w:val="Inhopg1"/>
                <w:rPr>
                  <w:rFonts w:eastAsiaTheme="minorEastAsia" w:cstheme="minorBidi"/>
                  <w:smallCaps w:val="0"/>
                  <w:color w:val="auto"/>
                  <w:szCs w:val="22"/>
                </w:rPr>
              </w:pPr>
              <w:r>
                <w:fldChar w:fldCharType="begin"/>
              </w:r>
              <w:r>
                <w:instrText xml:space="preserve"> TOC \o "1-3" \h \z \u </w:instrText>
              </w:r>
              <w:r>
                <w:fldChar w:fldCharType="separate"/>
              </w:r>
              <w:hyperlink w:anchor="_Toc462643949" w:history="1">
                <w:r w:rsidR="00667521" w:rsidRPr="002D3F48">
                  <w:rPr>
                    <w:rStyle w:val="Hyperlink"/>
                  </w:rPr>
                  <w:t>Project Omschrijving</w:t>
                </w:r>
                <w:r w:rsidR="00667521">
                  <w:rPr>
                    <w:webHidden/>
                  </w:rPr>
                  <w:tab/>
                </w:r>
                <w:r w:rsidR="00667521">
                  <w:rPr>
                    <w:webHidden/>
                  </w:rPr>
                  <w:fldChar w:fldCharType="begin"/>
                </w:r>
                <w:r w:rsidR="00667521">
                  <w:rPr>
                    <w:webHidden/>
                  </w:rPr>
                  <w:instrText xml:space="preserve"> PAGEREF _Toc462643949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1C65E1">
              <w:pPr>
                <w:pStyle w:val="Inhopg2"/>
                <w:rPr>
                  <w:rFonts w:eastAsiaTheme="minorEastAsia" w:cstheme="minorBidi"/>
                  <w:smallCaps w:val="0"/>
                  <w:color w:val="auto"/>
                  <w:szCs w:val="22"/>
                </w:rPr>
              </w:pPr>
              <w:hyperlink w:anchor="_Toc462643950" w:history="1">
                <w:r w:rsidR="00667521" w:rsidRPr="002D3F48">
                  <w:rPr>
                    <w:rStyle w:val="Hyperlink"/>
                  </w:rPr>
                  <w:t>Aanleiding en context</w:t>
                </w:r>
                <w:r w:rsidR="00667521">
                  <w:rPr>
                    <w:webHidden/>
                  </w:rPr>
                  <w:tab/>
                </w:r>
                <w:r w:rsidR="00667521">
                  <w:rPr>
                    <w:webHidden/>
                  </w:rPr>
                  <w:fldChar w:fldCharType="begin"/>
                </w:r>
                <w:r w:rsidR="00667521">
                  <w:rPr>
                    <w:webHidden/>
                  </w:rPr>
                  <w:instrText xml:space="preserve"> PAGEREF _Toc462643950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1C65E1">
              <w:pPr>
                <w:pStyle w:val="Inhopg2"/>
                <w:rPr>
                  <w:rFonts w:eastAsiaTheme="minorEastAsia" w:cstheme="minorBidi"/>
                  <w:smallCaps w:val="0"/>
                  <w:color w:val="auto"/>
                  <w:szCs w:val="22"/>
                </w:rPr>
              </w:pPr>
              <w:hyperlink w:anchor="_Toc462643951" w:history="1">
                <w:r w:rsidR="00667521" w:rsidRPr="002D3F48">
                  <w:rPr>
                    <w:rStyle w:val="Hyperlink"/>
                  </w:rPr>
                  <w:t>Probleemstelling project</w:t>
                </w:r>
                <w:r w:rsidR="00667521">
                  <w:rPr>
                    <w:webHidden/>
                  </w:rPr>
                  <w:tab/>
                </w:r>
                <w:r w:rsidR="00667521">
                  <w:rPr>
                    <w:webHidden/>
                  </w:rPr>
                  <w:fldChar w:fldCharType="begin"/>
                </w:r>
                <w:r w:rsidR="00667521">
                  <w:rPr>
                    <w:webHidden/>
                  </w:rPr>
                  <w:instrText xml:space="preserve"> PAGEREF _Toc462643951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1C65E1">
              <w:pPr>
                <w:pStyle w:val="Inhopg2"/>
                <w:rPr>
                  <w:rFonts w:eastAsiaTheme="minorEastAsia" w:cstheme="minorBidi"/>
                  <w:smallCaps w:val="0"/>
                  <w:color w:val="auto"/>
                  <w:szCs w:val="22"/>
                </w:rPr>
              </w:pPr>
              <w:hyperlink w:anchor="_Toc462643952" w:history="1">
                <w:r w:rsidR="00667521" w:rsidRPr="002D3F48">
                  <w:rPr>
                    <w:rStyle w:val="Hyperlink"/>
                  </w:rPr>
                  <w:t>Doel project</w:t>
                </w:r>
                <w:r w:rsidR="00667521">
                  <w:rPr>
                    <w:webHidden/>
                  </w:rPr>
                  <w:tab/>
                </w:r>
                <w:r w:rsidR="00667521">
                  <w:rPr>
                    <w:webHidden/>
                  </w:rPr>
                  <w:fldChar w:fldCharType="begin"/>
                </w:r>
                <w:r w:rsidR="00667521">
                  <w:rPr>
                    <w:webHidden/>
                  </w:rPr>
                  <w:instrText xml:space="preserve"> PAGEREF _Toc462643952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1C65E1">
              <w:pPr>
                <w:pStyle w:val="Inhopg2"/>
                <w:rPr>
                  <w:rFonts w:eastAsiaTheme="minorEastAsia" w:cstheme="minorBidi"/>
                  <w:smallCaps w:val="0"/>
                  <w:color w:val="auto"/>
                  <w:szCs w:val="22"/>
                </w:rPr>
              </w:pPr>
              <w:hyperlink w:anchor="_Toc462643953" w:history="1">
                <w:r w:rsidR="00667521" w:rsidRPr="002D3F48">
                  <w:rPr>
                    <w:rStyle w:val="Hyperlink"/>
                  </w:rPr>
                  <w:t>Beschrijving project</w:t>
                </w:r>
                <w:r w:rsidR="00667521">
                  <w:rPr>
                    <w:webHidden/>
                  </w:rPr>
                  <w:tab/>
                </w:r>
                <w:r w:rsidR="00667521">
                  <w:rPr>
                    <w:webHidden/>
                  </w:rPr>
                  <w:fldChar w:fldCharType="begin"/>
                </w:r>
                <w:r w:rsidR="00667521">
                  <w:rPr>
                    <w:webHidden/>
                  </w:rPr>
                  <w:instrText xml:space="preserve"> PAGEREF _Toc462643953 \h </w:instrText>
                </w:r>
                <w:r w:rsidR="00667521">
                  <w:rPr>
                    <w:webHidden/>
                  </w:rPr>
                </w:r>
                <w:r w:rsidR="00667521">
                  <w:rPr>
                    <w:webHidden/>
                  </w:rPr>
                  <w:fldChar w:fldCharType="separate"/>
                </w:r>
                <w:r w:rsidR="00667521">
                  <w:rPr>
                    <w:webHidden/>
                  </w:rPr>
                  <w:t>2</w:t>
                </w:r>
                <w:r w:rsidR="00667521">
                  <w:rPr>
                    <w:webHidden/>
                  </w:rPr>
                  <w:fldChar w:fldCharType="end"/>
                </w:r>
              </w:hyperlink>
            </w:p>
            <w:p w:rsidR="00667521" w:rsidRDefault="001C65E1">
              <w:pPr>
                <w:pStyle w:val="Inhopg2"/>
                <w:rPr>
                  <w:rFonts w:eastAsiaTheme="minorEastAsia" w:cstheme="minorBidi"/>
                  <w:smallCaps w:val="0"/>
                  <w:color w:val="auto"/>
                  <w:szCs w:val="22"/>
                </w:rPr>
              </w:pPr>
              <w:hyperlink w:anchor="_Toc462643954" w:history="1">
                <w:r w:rsidR="00667521" w:rsidRPr="002D3F48">
                  <w:rPr>
                    <w:rStyle w:val="Hyperlink"/>
                  </w:rPr>
                  <w:t>Taakverdeling</w:t>
                </w:r>
                <w:r w:rsidR="00667521">
                  <w:rPr>
                    <w:webHidden/>
                  </w:rPr>
                  <w:tab/>
                </w:r>
                <w:r w:rsidR="00667521">
                  <w:rPr>
                    <w:webHidden/>
                  </w:rPr>
                  <w:fldChar w:fldCharType="begin"/>
                </w:r>
                <w:r w:rsidR="00667521">
                  <w:rPr>
                    <w:webHidden/>
                  </w:rPr>
                  <w:instrText xml:space="preserve"> PAGEREF _Toc462643954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1C65E1">
              <w:pPr>
                <w:pStyle w:val="Inhopg2"/>
                <w:rPr>
                  <w:rFonts w:eastAsiaTheme="minorEastAsia" w:cstheme="minorBidi"/>
                  <w:smallCaps w:val="0"/>
                  <w:color w:val="auto"/>
                  <w:szCs w:val="22"/>
                </w:rPr>
              </w:pPr>
              <w:hyperlink w:anchor="_Toc462643955" w:history="1">
                <w:r w:rsidR="00667521" w:rsidRPr="002D3F48">
                  <w:rPr>
                    <w:rStyle w:val="Hyperlink"/>
                  </w:rPr>
                  <w:t>Methodologie</w:t>
                </w:r>
                <w:r w:rsidR="00667521">
                  <w:rPr>
                    <w:webHidden/>
                  </w:rPr>
                  <w:tab/>
                </w:r>
                <w:r w:rsidR="00667521">
                  <w:rPr>
                    <w:webHidden/>
                  </w:rPr>
                  <w:fldChar w:fldCharType="begin"/>
                </w:r>
                <w:r w:rsidR="00667521">
                  <w:rPr>
                    <w:webHidden/>
                  </w:rPr>
                  <w:instrText xml:space="preserve"> PAGEREF _Toc462643955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1C65E1">
              <w:pPr>
                <w:pStyle w:val="Inhopg2"/>
                <w:rPr>
                  <w:rFonts w:eastAsiaTheme="minorEastAsia" w:cstheme="minorBidi"/>
                  <w:smallCaps w:val="0"/>
                  <w:color w:val="auto"/>
                  <w:szCs w:val="22"/>
                </w:rPr>
              </w:pPr>
              <w:hyperlink w:anchor="_Toc462643956" w:history="1">
                <w:r w:rsidR="00667521" w:rsidRPr="002D3F48">
                  <w:rPr>
                    <w:rStyle w:val="Hyperlink"/>
                  </w:rPr>
                  <w:t>Verwachte problemen</w:t>
                </w:r>
                <w:r w:rsidR="00667521">
                  <w:rPr>
                    <w:webHidden/>
                  </w:rPr>
                  <w:tab/>
                </w:r>
                <w:r w:rsidR="00667521">
                  <w:rPr>
                    <w:webHidden/>
                  </w:rPr>
                  <w:fldChar w:fldCharType="begin"/>
                </w:r>
                <w:r w:rsidR="00667521">
                  <w:rPr>
                    <w:webHidden/>
                  </w:rPr>
                  <w:instrText xml:space="preserve"> PAGEREF _Toc462643956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1C65E1">
              <w:pPr>
                <w:pStyle w:val="Inhopg2"/>
                <w:rPr>
                  <w:rFonts w:eastAsiaTheme="minorEastAsia" w:cstheme="minorBidi"/>
                  <w:smallCaps w:val="0"/>
                  <w:color w:val="auto"/>
                  <w:szCs w:val="22"/>
                </w:rPr>
              </w:pPr>
              <w:hyperlink w:anchor="_Toc462643957" w:history="1">
                <w:r w:rsidR="00667521" w:rsidRPr="002D3F48">
                  <w:rPr>
                    <w:rStyle w:val="Hyperlink"/>
                  </w:rPr>
                  <w:t>Verwachte resultaten</w:t>
                </w:r>
                <w:r w:rsidR="00667521">
                  <w:rPr>
                    <w:webHidden/>
                  </w:rPr>
                  <w:tab/>
                </w:r>
                <w:r w:rsidR="00667521">
                  <w:rPr>
                    <w:webHidden/>
                  </w:rPr>
                  <w:fldChar w:fldCharType="begin"/>
                </w:r>
                <w:r w:rsidR="00667521">
                  <w:rPr>
                    <w:webHidden/>
                  </w:rPr>
                  <w:instrText xml:space="preserve"> PAGEREF _Toc462643957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1C65E1">
              <w:pPr>
                <w:pStyle w:val="Inhopg2"/>
                <w:rPr>
                  <w:rFonts w:eastAsiaTheme="minorEastAsia" w:cstheme="minorBidi"/>
                  <w:smallCaps w:val="0"/>
                  <w:color w:val="auto"/>
                  <w:szCs w:val="22"/>
                </w:rPr>
              </w:pPr>
              <w:hyperlink w:anchor="_Toc462643958" w:history="1">
                <w:r w:rsidR="00667521" w:rsidRPr="002D3F48">
                  <w:rPr>
                    <w:rStyle w:val="Hyperlink"/>
                  </w:rPr>
                  <w:t>Optionele features</w:t>
                </w:r>
                <w:r w:rsidR="00667521">
                  <w:rPr>
                    <w:webHidden/>
                  </w:rPr>
                  <w:tab/>
                </w:r>
                <w:r w:rsidR="00667521">
                  <w:rPr>
                    <w:webHidden/>
                  </w:rPr>
                  <w:fldChar w:fldCharType="begin"/>
                </w:r>
                <w:r w:rsidR="00667521">
                  <w:rPr>
                    <w:webHidden/>
                  </w:rPr>
                  <w:instrText xml:space="preserve"> PAGEREF _Toc462643958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1C65E1">
              <w:pPr>
                <w:pStyle w:val="Inhopg1"/>
                <w:rPr>
                  <w:rFonts w:eastAsiaTheme="minorEastAsia" w:cstheme="minorBidi"/>
                  <w:smallCaps w:val="0"/>
                  <w:color w:val="auto"/>
                  <w:szCs w:val="22"/>
                </w:rPr>
              </w:pPr>
              <w:hyperlink w:anchor="_Toc462643959" w:history="1">
                <w:r w:rsidR="00667521" w:rsidRPr="002D3F48">
                  <w:rPr>
                    <w:rStyle w:val="Hyperlink"/>
                  </w:rPr>
                  <w:t>Technologie</w:t>
                </w:r>
                <w:r w:rsidR="00667521">
                  <w:rPr>
                    <w:webHidden/>
                  </w:rPr>
                  <w:tab/>
                </w:r>
                <w:r w:rsidR="00667521">
                  <w:rPr>
                    <w:webHidden/>
                  </w:rPr>
                  <w:fldChar w:fldCharType="begin"/>
                </w:r>
                <w:r w:rsidR="00667521">
                  <w:rPr>
                    <w:webHidden/>
                  </w:rPr>
                  <w:instrText xml:space="preserve"> PAGEREF _Toc462643959 \h </w:instrText>
                </w:r>
                <w:r w:rsidR="00667521">
                  <w:rPr>
                    <w:webHidden/>
                  </w:rPr>
                </w:r>
                <w:r w:rsidR="00667521">
                  <w:rPr>
                    <w:webHidden/>
                  </w:rPr>
                  <w:fldChar w:fldCharType="separate"/>
                </w:r>
                <w:r w:rsidR="00667521">
                  <w:rPr>
                    <w:webHidden/>
                  </w:rPr>
                  <w:t>3</w:t>
                </w:r>
                <w:r w:rsidR="00667521">
                  <w:rPr>
                    <w:webHidden/>
                  </w:rPr>
                  <w:fldChar w:fldCharType="end"/>
                </w:r>
              </w:hyperlink>
            </w:p>
            <w:p w:rsidR="00667521" w:rsidRDefault="001C65E1">
              <w:pPr>
                <w:pStyle w:val="Inhopg2"/>
                <w:rPr>
                  <w:rFonts w:eastAsiaTheme="minorEastAsia" w:cstheme="minorBidi"/>
                  <w:smallCaps w:val="0"/>
                  <w:color w:val="auto"/>
                  <w:szCs w:val="22"/>
                </w:rPr>
              </w:pPr>
              <w:hyperlink w:anchor="_Toc462643960" w:history="1">
                <w:r w:rsidR="00667521" w:rsidRPr="002D3F48">
                  <w:rPr>
                    <w:rStyle w:val="Hyperlink"/>
                  </w:rPr>
                  <w:t>Image Recognition</w:t>
                </w:r>
                <w:r w:rsidR="00667521">
                  <w:rPr>
                    <w:webHidden/>
                  </w:rPr>
                  <w:tab/>
                </w:r>
                <w:r w:rsidR="00667521">
                  <w:rPr>
                    <w:webHidden/>
                  </w:rPr>
                  <w:fldChar w:fldCharType="begin"/>
                </w:r>
                <w:r w:rsidR="00667521">
                  <w:rPr>
                    <w:webHidden/>
                  </w:rPr>
                  <w:instrText xml:space="preserve"> PAGEREF _Toc462643960 \h </w:instrText>
                </w:r>
                <w:r w:rsidR="00667521">
                  <w:rPr>
                    <w:webHidden/>
                  </w:rPr>
                </w:r>
                <w:r w:rsidR="00667521">
                  <w:rPr>
                    <w:webHidden/>
                  </w:rPr>
                  <w:fldChar w:fldCharType="separate"/>
                </w:r>
                <w:r w:rsidR="00667521">
                  <w:rPr>
                    <w:webHidden/>
                  </w:rPr>
                  <w:t>4</w:t>
                </w:r>
                <w:r w:rsidR="00667521">
                  <w:rPr>
                    <w:webHidden/>
                  </w:rPr>
                  <w:fldChar w:fldCharType="end"/>
                </w:r>
              </w:hyperlink>
            </w:p>
            <w:p w:rsidR="00667521" w:rsidRDefault="001C65E1">
              <w:pPr>
                <w:pStyle w:val="Inhopg2"/>
                <w:rPr>
                  <w:rFonts w:eastAsiaTheme="minorEastAsia" w:cstheme="minorBidi"/>
                  <w:smallCaps w:val="0"/>
                  <w:color w:val="auto"/>
                  <w:szCs w:val="22"/>
                </w:rPr>
              </w:pPr>
              <w:hyperlink w:anchor="_Toc462643961" w:history="1">
                <w:r w:rsidR="00667521" w:rsidRPr="002D3F48">
                  <w:rPr>
                    <w:rStyle w:val="Hyperlink"/>
                  </w:rPr>
                  <w:t>Tensorflow</w:t>
                </w:r>
                <w:r w:rsidR="00667521">
                  <w:rPr>
                    <w:webHidden/>
                  </w:rPr>
                  <w:tab/>
                </w:r>
                <w:r w:rsidR="00667521">
                  <w:rPr>
                    <w:webHidden/>
                  </w:rPr>
                  <w:fldChar w:fldCharType="begin"/>
                </w:r>
                <w:r w:rsidR="00667521">
                  <w:rPr>
                    <w:webHidden/>
                  </w:rPr>
                  <w:instrText xml:space="preserve"> PAGEREF _Toc462643961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1C65E1">
              <w:pPr>
                <w:pStyle w:val="Inhopg2"/>
                <w:rPr>
                  <w:rFonts w:eastAsiaTheme="minorEastAsia" w:cstheme="minorBidi"/>
                  <w:smallCaps w:val="0"/>
                  <w:color w:val="auto"/>
                  <w:szCs w:val="22"/>
                </w:rPr>
              </w:pPr>
              <w:hyperlink w:anchor="_Toc462643962" w:history="1">
                <w:r w:rsidR="00667521" w:rsidRPr="002D3F48">
                  <w:rPr>
                    <w:rStyle w:val="Hyperlink"/>
                  </w:rPr>
                  <w:t>Craftar Cloud Service</w:t>
                </w:r>
                <w:r w:rsidR="00667521">
                  <w:rPr>
                    <w:webHidden/>
                  </w:rPr>
                  <w:tab/>
                </w:r>
                <w:r w:rsidR="00667521">
                  <w:rPr>
                    <w:webHidden/>
                  </w:rPr>
                  <w:fldChar w:fldCharType="begin"/>
                </w:r>
                <w:r w:rsidR="00667521">
                  <w:rPr>
                    <w:webHidden/>
                  </w:rPr>
                  <w:instrText xml:space="preserve"> PAGEREF _Toc462643962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1C65E1">
              <w:pPr>
                <w:pStyle w:val="Inhopg2"/>
                <w:rPr>
                  <w:rFonts w:eastAsiaTheme="minorEastAsia" w:cstheme="minorBidi"/>
                  <w:smallCaps w:val="0"/>
                  <w:color w:val="auto"/>
                  <w:szCs w:val="22"/>
                </w:rPr>
              </w:pPr>
              <w:hyperlink w:anchor="_Toc462643963" w:history="1">
                <w:r w:rsidR="00667521" w:rsidRPr="002D3F48">
                  <w:rPr>
                    <w:rStyle w:val="Hyperlink"/>
                  </w:rPr>
                  <w:t>OpenCV/JavaCV</w:t>
                </w:r>
                <w:r w:rsidR="00667521">
                  <w:rPr>
                    <w:webHidden/>
                  </w:rPr>
                  <w:tab/>
                </w:r>
                <w:r w:rsidR="00667521">
                  <w:rPr>
                    <w:webHidden/>
                  </w:rPr>
                  <w:fldChar w:fldCharType="begin"/>
                </w:r>
                <w:r w:rsidR="00667521">
                  <w:rPr>
                    <w:webHidden/>
                  </w:rPr>
                  <w:instrText xml:space="preserve"> PAGEREF _Toc462643963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1C65E1">
              <w:pPr>
                <w:pStyle w:val="Inhopg2"/>
                <w:rPr>
                  <w:rFonts w:eastAsiaTheme="minorEastAsia" w:cstheme="minorBidi"/>
                  <w:smallCaps w:val="0"/>
                  <w:color w:val="auto"/>
                  <w:szCs w:val="22"/>
                </w:rPr>
              </w:pPr>
              <w:hyperlink w:anchor="_Toc462643964" w:history="1">
                <w:r w:rsidR="00667521" w:rsidRPr="002D3F48">
                  <w:rPr>
                    <w:rStyle w:val="Hyperlink"/>
                  </w:rPr>
                  <w:t>CloudSight</w:t>
                </w:r>
                <w:r w:rsidR="00667521">
                  <w:rPr>
                    <w:webHidden/>
                  </w:rPr>
                  <w:tab/>
                </w:r>
                <w:r w:rsidR="00667521">
                  <w:rPr>
                    <w:webHidden/>
                  </w:rPr>
                  <w:fldChar w:fldCharType="begin"/>
                </w:r>
                <w:r w:rsidR="00667521">
                  <w:rPr>
                    <w:webHidden/>
                  </w:rPr>
                  <w:instrText xml:space="preserve"> PAGEREF _Toc462643964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1C65E1">
              <w:pPr>
                <w:pStyle w:val="Inhopg2"/>
                <w:rPr>
                  <w:rFonts w:eastAsiaTheme="minorEastAsia" w:cstheme="minorBidi"/>
                  <w:smallCaps w:val="0"/>
                  <w:color w:val="auto"/>
                  <w:szCs w:val="22"/>
                </w:rPr>
              </w:pPr>
              <w:hyperlink w:anchor="_Toc462643965" w:history="1">
                <w:r w:rsidR="00667521" w:rsidRPr="002D3F48">
                  <w:rPr>
                    <w:rStyle w:val="Hyperlink"/>
                  </w:rPr>
                  <w:t>Question Cloud</w:t>
                </w:r>
                <w:r w:rsidR="00667521">
                  <w:rPr>
                    <w:webHidden/>
                  </w:rPr>
                  <w:tab/>
                </w:r>
                <w:r w:rsidR="00667521">
                  <w:rPr>
                    <w:webHidden/>
                  </w:rPr>
                  <w:fldChar w:fldCharType="begin"/>
                </w:r>
                <w:r w:rsidR="00667521">
                  <w:rPr>
                    <w:webHidden/>
                  </w:rPr>
                  <w:instrText xml:space="preserve"> PAGEREF _Toc462643965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1C65E1">
              <w:pPr>
                <w:pStyle w:val="Inhopg2"/>
                <w:rPr>
                  <w:rFonts w:eastAsiaTheme="minorEastAsia" w:cstheme="minorBidi"/>
                  <w:smallCaps w:val="0"/>
                  <w:color w:val="auto"/>
                  <w:szCs w:val="22"/>
                </w:rPr>
              </w:pPr>
              <w:hyperlink w:anchor="_Toc462643966" w:history="1">
                <w:r w:rsidR="00667521" w:rsidRPr="002D3F48">
                  <w:rPr>
                    <w:rStyle w:val="Hyperlink"/>
                  </w:rPr>
                  <w:t>Firebase</w:t>
                </w:r>
                <w:r w:rsidR="00667521">
                  <w:rPr>
                    <w:webHidden/>
                  </w:rPr>
                  <w:tab/>
                </w:r>
                <w:r w:rsidR="00667521">
                  <w:rPr>
                    <w:webHidden/>
                  </w:rPr>
                  <w:fldChar w:fldCharType="begin"/>
                </w:r>
                <w:r w:rsidR="00667521">
                  <w:rPr>
                    <w:webHidden/>
                  </w:rPr>
                  <w:instrText xml:space="preserve"> PAGEREF _Toc462643966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1C65E1">
              <w:pPr>
                <w:pStyle w:val="Inhopg2"/>
                <w:rPr>
                  <w:rFonts w:eastAsiaTheme="minorEastAsia" w:cstheme="minorBidi"/>
                  <w:smallCaps w:val="0"/>
                  <w:color w:val="auto"/>
                  <w:szCs w:val="22"/>
                </w:rPr>
              </w:pPr>
              <w:hyperlink w:anchor="_Toc462643967" w:history="1">
                <w:r w:rsidR="00667521" w:rsidRPr="002D3F48">
                  <w:rPr>
                    <w:rStyle w:val="Hyperlink"/>
                  </w:rPr>
                  <w:t>MySQL</w:t>
                </w:r>
                <w:r w:rsidR="00667521">
                  <w:rPr>
                    <w:webHidden/>
                  </w:rPr>
                  <w:tab/>
                </w:r>
                <w:r w:rsidR="00667521">
                  <w:rPr>
                    <w:webHidden/>
                  </w:rPr>
                  <w:fldChar w:fldCharType="begin"/>
                </w:r>
                <w:r w:rsidR="00667521">
                  <w:rPr>
                    <w:webHidden/>
                  </w:rPr>
                  <w:instrText xml:space="preserve"> PAGEREF _Toc462643967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1C65E1">
              <w:pPr>
                <w:pStyle w:val="Inhopg1"/>
                <w:rPr>
                  <w:rFonts w:eastAsiaTheme="minorEastAsia" w:cstheme="minorBidi"/>
                  <w:smallCaps w:val="0"/>
                  <w:color w:val="auto"/>
                  <w:szCs w:val="22"/>
                </w:rPr>
              </w:pPr>
              <w:hyperlink w:anchor="_Toc462643968" w:history="1">
                <w:r w:rsidR="00667521" w:rsidRPr="002D3F48">
                  <w:rPr>
                    <w:rStyle w:val="Hyperlink"/>
                    <w:lang w:val="nl"/>
                  </w:rPr>
                  <w:t>Uitkomst voor de maatschappij</w:t>
                </w:r>
                <w:r w:rsidR="00667521">
                  <w:rPr>
                    <w:webHidden/>
                  </w:rPr>
                  <w:tab/>
                </w:r>
                <w:r w:rsidR="00667521">
                  <w:rPr>
                    <w:webHidden/>
                  </w:rPr>
                  <w:fldChar w:fldCharType="begin"/>
                </w:r>
                <w:r w:rsidR="00667521">
                  <w:rPr>
                    <w:webHidden/>
                  </w:rPr>
                  <w:instrText xml:space="preserve"> PAGEREF _Toc462643968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1C65E1">
              <w:pPr>
                <w:pStyle w:val="Inhopg1"/>
                <w:rPr>
                  <w:rFonts w:eastAsiaTheme="minorEastAsia" w:cstheme="minorBidi"/>
                  <w:smallCaps w:val="0"/>
                  <w:color w:val="auto"/>
                  <w:szCs w:val="22"/>
                </w:rPr>
              </w:pPr>
              <w:hyperlink w:anchor="_Toc462643969" w:history="1">
                <w:r w:rsidR="00667521" w:rsidRPr="002D3F48">
                  <w:rPr>
                    <w:rStyle w:val="Hyperlink"/>
                    <w:lang w:val="nl"/>
                  </w:rPr>
                  <w:t>User stories/Actoren</w:t>
                </w:r>
                <w:r w:rsidR="00667521">
                  <w:rPr>
                    <w:webHidden/>
                  </w:rPr>
                  <w:tab/>
                </w:r>
                <w:r w:rsidR="00667521">
                  <w:rPr>
                    <w:webHidden/>
                  </w:rPr>
                  <w:fldChar w:fldCharType="begin"/>
                </w:r>
                <w:r w:rsidR="00667521">
                  <w:rPr>
                    <w:webHidden/>
                  </w:rPr>
                  <w:instrText xml:space="preserve"> PAGEREF _Toc462643969 \h </w:instrText>
                </w:r>
                <w:r w:rsidR="00667521">
                  <w:rPr>
                    <w:webHidden/>
                  </w:rPr>
                </w:r>
                <w:r w:rsidR="00667521">
                  <w:rPr>
                    <w:webHidden/>
                  </w:rPr>
                  <w:fldChar w:fldCharType="separate"/>
                </w:r>
                <w:r w:rsidR="00667521">
                  <w:rPr>
                    <w:webHidden/>
                  </w:rPr>
                  <w:t>5</w:t>
                </w:r>
                <w:r w:rsidR="00667521">
                  <w:rPr>
                    <w:webHidden/>
                  </w:rPr>
                  <w:fldChar w:fldCharType="end"/>
                </w:r>
              </w:hyperlink>
            </w:p>
            <w:p w:rsidR="00667521" w:rsidRDefault="001C65E1">
              <w:pPr>
                <w:pStyle w:val="Inhopg1"/>
                <w:rPr>
                  <w:rFonts w:eastAsiaTheme="minorEastAsia" w:cstheme="minorBidi"/>
                  <w:smallCaps w:val="0"/>
                  <w:color w:val="auto"/>
                  <w:szCs w:val="22"/>
                </w:rPr>
              </w:pPr>
              <w:hyperlink w:anchor="_Toc462643970" w:history="1">
                <w:r w:rsidR="00667521" w:rsidRPr="002D3F48">
                  <w:rPr>
                    <w:rStyle w:val="Hyperlink"/>
                    <w:lang w:val="nl"/>
                  </w:rPr>
                  <w:t>Mockups</w:t>
                </w:r>
                <w:r w:rsidR="00667521">
                  <w:rPr>
                    <w:webHidden/>
                  </w:rPr>
                  <w:tab/>
                </w:r>
                <w:r w:rsidR="00667521">
                  <w:rPr>
                    <w:webHidden/>
                  </w:rPr>
                  <w:fldChar w:fldCharType="begin"/>
                </w:r>
                <w:r w:rsidR="00667521">
                  <w:rPr>
                    <w:webHidden/>
                  </w:rPr>
                  <w:instrText xml:space="preserve"> PAGEREF _Toc462643970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1C65E1">
              <w:pPr>
                <w:pStyle w:val="Inhopg2"/>
                <w:rPr>
                  <w:rFonts w:eastAsiaTheme="minorEastAsia" w:cstheme="minorBidi"/>
                  <w:smallCaps w:val="0"/>
                  <w:color w:val="auto"/>
                  <w:szCs w:val="22"/>
                </w:rPr>
              </w:pPr>
              <w:hyperlink w:anchor="_Toc462643971" w:history="1">
                <w:r w:rsidR="00667521" w:rsidRPr="002D3F48">
                  <w:rPr>
                    <w:rStyle w:val="Hyperlink"/>
                    <w:lang w:val="nl"/>
                  </w:rPr>
                  <w:t>Settings</w:t>
                </w:r>
                <w:r w:rsidR="00667521">
                  <w:rPr>
                    <w:webHidden/>
                  </w:rPr>
                  <w:tab/>
                </w:r>
                <w:r w:rsidR="00667521">
                  <w:rPr>
                    <w:webHidden/>
                  </w:rPr>
                  <w:fldChar w:fldCharType="begin"/>
                </w:r>
                <w:r w:rsidR="00667521">
                  <w:rPr>
                    <w:webHidden/>
                  </w:rPr>
                  <w:instrText xml:space="preserve"> PAGEREF _Toc462643971 \h </w:instrText>
                </w:r>
                <w:r w:rsidR="00667521">
                  <w:rPr>
                    <w:webHidden/>
                  </w:rPr>
                </w:r>
                <w:r w:rsidR="00667521">
                  <w:rPr>
                    <w:webHidden/>
                  </w:rPr>
                  <w:fldChar w:fldCharType="separate"/>
                </w:r>
                <w:r w:rsidR="00667521">
                  <w:rPr>
                    <w:webHidden/>
                  </w:rPr>
                  <w:t>6</w:t>
                </w:r>
                <w:r w:rsidR="00667521">
                  <w:rPr>
                    <w:webHidden/>
                  </w:rPr>
                  <w:fldChar w:fldCharType="end"/>
                </w:r>
              </w:hyperlink>
            </w:p>
            <w:p w:rsidR="00667521" w:rsidRDefault="001C65E1">
              <w:pPr>
                <w:pStyle w:val="Inhopg2"/>
                <w:rPr>
                  <w:rFonts w:eastAsiaTheme="minorEastAsia" w:cstheme="minorBidi"/>
                  <w:smallCaps w:val="0"/>
                  <w:color w:val="auto"/>
                  <w:szCs w:val="22"/>
                </w:rPr>
              </w:pPr>
              <w:hyperlink w:anchor="_Toc462643972" w:history="1">
                <w:r w:rsidR="00667521" w:rsidRPr="002D3F48">
                  <w:rPr>
                    <w:rStyle w:val="Hyperlink"/>
                    <w:lang w:val="nl"/>
                  </w:rPr>
                  <w:t>Camera</w:t>
                </w:r>
                <w:r w:rsidR="00667521">
                  <w:rPr>
                    <w:webHidden/>
                  </w:rPr>
                  <w:tab/>
                </w:r>
                <w:r w:rsidR="00667521">
                  <w:rPr>
                    <w:webHidden/>
                  </w:rPr>
                  <w:fldChar w:fldCharType="begin"/>
                </w:r>
                <w:r w:rsidR="00667521">
                  <w:rPr>
                    <w:webHidden/>
                  </w:rPr>
                  <w:instrText xml:space="preserve"> PAGEREF _Toc462643972 \h </w:instrText>
                </w:r>
                <w:r w:rsidR="00667521">
                  <w:rPr>
                    <w:webHidden/>
                  </w:rPr>
                </w:r>
                <w:r w:rsidR="00667521">
                  <w:rPr>
                    <w:webHidden/>
                  </w:rPr>
                  <w:fldChar w:fldCharType="separate"/>
                </w:r>
                <w:r w:rsidR="00667521">
                  <w:rPr>
                    <w:webHidden/>
                  </w:rPr>
                  <w:t>7</w:t>
                </w:r>
                <w:r w:rsidR="00667521">
                  <w:rPr>
                    <w:webHidden/>
                  </w:rPr>
                  <w:fldChar w:fldCharType="end"/>
                </w:r>
              </w:hyperlink>
            </w:p>
            <w:p w:rsidR="00667521" w:rsidRDefault="001C65E1">
              <w:pPr>
                <w:pStyle w:val="Inhopg1"/>
                <w:rPr>
                  <w:rFonts w:eastAsiaTheme="minorEastAsia" w:cstheme="minorBidi"/>
                  <w:smallCaps w:val="0"/>
                  <w:color w:val="auto"/>
                  <w:szCs w:val="22"/>
                </w:rPr>
              </w:pPr>
              <w:hyperlink w:anchor="_Toc462643973" w:history="1">
                <w:r w:rsidR="00667521" w:rsidRPr="002D3F48">
                  <w:rPr>
                    <w:rStyle w:val="Hyperlink"/>
                    <w:lang w:val="nl"/>
                  </w:rPr>
                  <w:t>Links</w:t>
                </w:r>
                <w:r w:rsidR="00667521">
                  <w:rPr>
                    <w:webHidden/>
                  </w:rPr>
                  <w:tab/>
                </w:r>
                <w:r w:rsidR="00667521">
                  <w:rPr>
                    <w:webHidden/>
                  </w:rPr>
                  <w:fldChar w:fldCharType="begin"/>
                </w:r>
                <w:r w:rsidR="00667521">
                  <w:rPr>
                    <w:webHidden/>
                  </w:rPr>
                  <w:instrText xml:space="preserve"> PAGEREF _Toc462643973 \h </w:instrText>
                </w:r>
                <w:r w:rsidR="00667521">
                  <w:rPr>
                    <w:webHidden/>
                  </w:rPr>
                </w:r>
                <w:r w:rsidR="00667521">
                  <w:rPr>
                    <w:webHidden/>
                  </w:rPr>
                  <w:fldChar w:fldCharType="separate"/>
                </w:r>
                <w:r w:rsidR="00667521">
                  <w:rPr>
                    <w:webHidden/>
                  </w:rPr>
                  <w:t>7</w:t>
                </w:r>
                <w:r w:rsidR="00667521">
                  <w:rPr>
                    <w:webHidden/>
                  </w:rPr>
                  <w:fldChar w:fldCharType="end"/>
                </w:r>
              </w:hyperlink>
            </w:p>
            <w:p w:rsidR="00580C8E" w:rsidRDefault="00580C8E">
              <w:r>
                <w:rPr>
                  <w:b/>
                  <w:bCs/>
                </w:rPr>
                <w:fldChar w:fldCharType="end"/>
              </w:r>
            </w:p>
          </w:sdtContent>
        </w:sdt>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580C8E" w:rsidRDefault="00580C8E">
          <w:pPr>
            <w:spacing w:after="200"/>
          </w:pPr>
        </w:p>
        <w:p w:rsidR="001C7AA9" w:rsidRDefault="001C65E1"/>
      </w:sdtContent>
    </w:sdt>
    <w:p w:rsidR="001C7AA9" w:rsidRDefault="001C65E1">
      <w:pPr>
        <w:pStyle w:val="Titel"/>
        <w:rPr>
          <w:smallCaps w:val="0"/>
        </w:rPr>
      </w:pPr>
      <w:sdt>
        <w:sdtPr>
          <w:rPr>
            <w:smallCaps w:val="0"/>
          </w:rPr>
          <w:alias w:val="Titel"/>
          <w:tag w:val="Titel"/>
          <w:id w:val="11808329"/>
          <w:placeholder>
            <w:docPart w:val="F344AD282C124198B1EF57B64B1C133C"/>
          </w:placeholder>
          <w:dataBinding w:prefixMappings="xmlns:ns0='http://schemas.openxmlformats.org/package/2006/metadata/core-properties' xmlns:ns1='http://purl.org/dc/elements/1.1/'" w:xpath="/ns0:coreProperties[1]/ns1:title[1]" w:storeItemID="{6C3C8BC8-F283-45AE-878A-BAB7291924A1}"/>
          <w:text/>
        </w:sdtPr>
        <w:sdtEndPr/>
        <w:sdtContent>
          <w:r w:rsidR="001C0A68">
            <w:rPr>
              <w:smallCaps w:val="0"/>
            </w:rPr>
            <w:t>Projectplan augmented reality</w:t>
          </w:r>
        </w:sdtContent>
      </w:sdt>
    </w:p>
    <w:p w:rsidR="001C7AA9" w:rsidRDefault="001C65E1">
      <w:pPr>
        <w:pStyle w:val="Ondertitel"/>
      </w:pPr>
      <w:sdt>
        <w:sdtPr>
          <w:alias w:val="Ondertitel"/>
          <w:tag w:val="Ondertitel"/>
          <w:id w:val="11808339"/>
          <w:placeholder>
            <w:docPart w:val="0FA81F1A0D1C4265A5E238484729D7F0"/>
          </w:placeholder>
          <w:dataBinding w:prefixMappings="xmlns:ns0='http://schemas.openxmlformats.org/package/2006/metadata/core-properties' xmlns:ns1='http://purl.org/dc/elements/1.1/'" w:xpath="/ns0:coreProperties[1]/ns1:subject[1]" w:storeItemID="{6C3C8BC8-F283-45AE-878A-BAB7291924A1}"/>
          <w:text/>
        </w:sdtPr>
        <w:sdtEndPr/>
        <w:sdtContent>
          <w:r w:rsidR="001C0A68">
            <w:t>Boyd Franken en Jeroen Rietveld 3EA2</w:t>
          </w:r>
        </w:sdtContent>
      </w:sdt>
    </w:p>
    <w:p w:rsidR="00033FFE" w:rsidRDefault="00EF4828" w:rsidP="00033FFE">
      <w:pPr>
        <w:pStyle w:val="Kop1"/>
      </w:pPr>
      <w:bookmarkStart w:id="0" w:name="_Toc462643949"/>
      <w:r>
        <w:t>Project Omschrijving</w:t>
      </w:r>
      <w:bookmarkEnd w:id="0"/>
    </w:p>
    <w:p w:rsidR="00AC170E" w:rsidRDefault="00AC170E" w:rsidP="00AC170E">
      <w:pPr>
        <w:pStyle w:val="Kop2"/>
      </w:pPr>
      <w:bookmarkStart w:id="1" w:name="_Toc462643950"/>
      <w:r>
        <w:t>Aanleiding en context</w:t>
      </w:r>
      <w:bookmarkEnd w:id="1"/>
    </w:p>
    <w:p w:rsidR="00AC170E" w:rsidRPr="00AC170E" w:rsidRDefault="00AC170E" w:rsidP="00AC170E">
      <w:r>
        <w:t>Anno 2016 wordt er steeds meer gedacht over hoe technologie ons huidige educatiesysteem kan verbeteren of zelfs vervangen. Onze klant, dhr. Peeters, kreeg inspiratie bij zijn recente ouderbijeenkomst van zijn kind waar een leerkracht bovenmatig IT-minded bezig was. Hier</w:t>
      </w:r>
      <w:r w:rsidR="0040702A">
        <w:t xml:space="preserve">uit kwam het idee </w:t>
      </w:r>
      <w:r w:rsidR="002D33D2">
        <w:t>hoe</w:t>
      </w:r>
      <w:r>
        <w:t xml:space="preserve"> augmented-reality technologie meer en vertrouwd krijgt binnen een schoolomgeving, zodat leerling en leraar </w:t>
      </w:r>
      <w:r w:rsidR="008F4500">
        <w:t xml:space="preserve">een interactievere les kunnen beleven. </w:t>
      </w:r>
    </w:p>
    <w:p w:rsidR="006E2DF7" w:rsidRPr="006E2DF7" w:rsidRDefault="00033FFE" w:rsidP="00033FFE">
      <w:pPr>
        <w:pStyle w:val="Kop2"/>
      </w:pPr>
      <w:bookmarkStart w:id="2" w:name="_Toc462643951"/>
      <w:r>
        <w:t>Probleemstelling</w:t>
      </w:r>
      <w:r w:rsidR="00AC170E">
        <w:t xml:space="preserve"> project</w:t>
      </w:r>
      <w:bookmarkEnd w:id="2"/>
    </w:p>
    <w:p w:rsidR="005C162D" w:rsidRDefault="00AC170E" w:rsidP="001C0A68">
      <w:r>
        <w:t xml:space="preserve">Een </w:t>
      </w:r>
      <w:r w:rsidR="00A94C6C">
        <w:t>beeldherkennings</w:t>
      </w:r>
      <w:r>
        <w:t>applicatie ontwikkelen die zal bijdragen aan de interactiviteit</w:t>
      </w:r>
      <w:r w:rsidR="002D33D2">
        <w:t xml:space="preserve"> en technologisch integrering</w:t>
      </w:r>
      <w:r>
        <w:t xml:space="preserve"> in scholen</w:t>
      </w:r>
      <w:r w:rsidR="0001300C">
        <w:t>. De leraar kan zijn lessen voorbereiden en vragen erin betrekken en deze vragen direct toetsen en scannen met de applicatie om te zien hoe goed de leerlingen de stof opnemen.</w:t>
      </w:r>
    </w:p>
    <w:p w:rsidR="00AC170E" w:rsidRDefault="00AC170E" w:rsidP="00AC170E">
      <w:pPr>
        <w:pStyle w:val="Kop2"/>
      </w:pPr>
      <w:bookmarkStart w:id="3" w:name="_Toc462643952"/>
      <w:r>
        <w:t>Doel project</w:t>
      </w:r>
      <w:bookmarkEnd w:id="3"/>
    </w:p>
    <w:p w:rsidR="00AC170E" w:rsidRDefault="00AC170E" w:rsidP="001C0A68">
      <w:r>
        <w:t>Doel van dit project is om een omgeving op</w:t>
      </w:r>
      <w:r w:rsidR="00A94C6C">
        <w:t xml:space="preserve"> te </w:t>
      </w:r>
      <w:r>
        <w:t>zetten waarmee leerkrachten op een speelse manier quizjes kunnen bedenken voor hun leerlingen en hiermee direct visuele feedback kunnen krijgen hoe een klas tegenover een bepaald onderwerp of vraag staat.</w:t>
      </w:r>
      <w:r w:rsidR="00A94C6C">
        <w:t xml:space="preserve"> Hiermee worden de lessen interactiever en kan de leerkracht vragen online zetten en deze in de loop van de les vragen en hiermee direct toetsen hoe goed leerlingen zijn stof opnemen.</w:t>
      </w:r>
    </w:p>
    <w:p w:rsidR="00033FFE" w:rsidRDefault="00033FFE" w:rsidP="00033FFE">
      <w:pPr>
        <w:pStyle w:val="Kop2"/>
      </w:pPr>
      <w:bookmarkStart w:id="4" w:name="_Toc462643953"/>
      <w:r>
        <w:t xml:space="preserve">Beschrijving </w:t>
      </w:r>
      <w:r w:rsidR="00512EFB">
        <w:t>project</w:t>
      </w:r>
      <w:bookmarkEnd w:id="4"/>
    </w:p>
    <w:p w:rsidR="008F4500" w:rsidRDefault="00997E3B" w:rsidP="001C0A68">
      <w:r>
        <w:t xml:space="preserve">Het project zal opgesplitst worden in twee onderscheidende onderdelen. </w:t>
      </w:r>
    </w:p>
    <w:p w:rsidR="00EC77F2" w:rsidRDefault="00997E3B" w:rsidP="001C0A68">
      <w:r>
        <w:t xml:space="preserve">Ten eerste heb je de applicatie zelf, </w:t>
      </w:r>
      <w:r w:rsidR="000B238D">
        <w:t>dit wordt</w:t>
      </w:r>
      <w:r w:rsidR="008F4500">
        <w:t xml:space="preserve"> native ontwikkeld voor Android</w:t>
      </w:r>
      <w:r>
        <w:t xml:space="preserve">. De applicatie </w:t>
      </w:r>
      <w:r w:rsidR="000B238D">
        <w:t xml:space="preserve">leert verschillende figuren herkennen. </w:t>
      </w:r>
      <w:r>
        <w:t xml:space="preserve">Op moment van schrijven weten we nog niet concreet welke figuren, maar kanshebbers zijn: horizontale lijn, verticale lijn, </w:t>
      </w:r>
      <w:r w:rsidR="006E2DF7">
        <w:t>cirkel</w:t>
      </w:r>
      <w:r>
        <w:t>, driehoek en vierkant.</w:t>
      </w:r>
      <w:r w:rsidR="00EC77F2">
        <w:t xml:space="preserve"> D</w:t>
      </w:r>
      <w:r w:rsidR="00512EFB">
        <w:t>e app krijgt een simpele interface</w:t>
      </w:r>
      <w:r w:rsidR="00EC77F2">
        <w:t xml:space="preserve"> waarmee de gebruiker vlot kan beginnen scannen, de resultaten kan zien </w:t>
      </w:r>
      <w:r w:rsidR="00512EFB">
        <w:t>of</w:t>
      </w:r>
      <w:r w:rsidR="00EC77F2">
        <w:t xml:space="preserve"> kan doorsturen naar de server. Voordat de scan begint zal er ingesteld worden naar welke figuren de scan zal moeten zoeken. </w:t>
      </w:r>
      <w:r w:rsidR="00512EFB">
        <w:t xml:space="preserve">Daarnaast wordt er meegestuurd </w:t>
      </w:r>
      <w:r w:rsidR="00EC77F2">
        <w:t>welk leerjaar, klas of les wordt meegestuurd om beter onderscheid te kunnen maken tussen de data.</w:t>
      </w:r>
    </w:p>
    <w:p w:rsidR="00512EFB" w:rsidRDefault="006E2DF7" w:rsidP="001C0A68">
      <w:r>
        <w:t>Het tweede deel van het project bestaat uit een web platform en databank waar de resultaten naartoe worden verstuurd</w:t>
      </w:r>
      <w:r w:rsidR="000501F2">
        <w:t>, nieuwe vragenlijsten kan aanmaken</w:t>
      </w:r>
      <w:r>
        <w:t xml:space="preserve"> en men de resultaten kan bekijken. De resultaten kunnen via ons web platform in een grafiek, pie-chart en dergelijke worden gezet voor visuele feedback over wat voor antwoorden er gekozen zijn.</w:t>
      </w:r>
      <w:r w:rsidR="00EC77F2">
        <w:t xml:space="preserve"> De interface zal hierbij tevens simpel zijn, de voorgaande resultaten kunnen per datum en tijd, leerjaar, klas of les worden bekeken. Een combinatie hiervan is tevens ook mogelijk. </w:t>
      </w:r>
      <w:r>
        <w:t xml:space="preserve"> </w:t>
      </w:r>
    </w:p>
    <w:p w:rsidR="00033FFE" w:rsidRDefault="005F0206" w:rsidP="00033FFE">
      <w:pPr>
        <w:pStyle w:val="Kop2"/>
      </w:pPr>
      <w:bookmarkStart w:id="5" w:name="_Toc462643955"/>
      <w:r>
        <w:t>Methodologie</w:t>
      </w:r>
      <w:bookmarkEnd w:id="5"/>
    </w:p>
    <w:p w:rsidR="00345BA9" w:rsidRDefault="00345BA9" w:rsidP="001C0A68">
      <w:r>
        <w:t xml:space="preserve">Het project </w:t>
      </w:r>
      <w:r w:rsidR="001E577C">
        <w:t>wordt</w:t>
      </w:r>
      <w:r>
        <w:t xml:space="preserve"> uitgevoerd </w:t>
      </w:r>
      <w:r w:rsidR="00A769BD">
        <w:t>met behulp van</w:t>
      </w:r>
      <w:r>
        <w:t xml:space="preserve"> de scrum</w:t>
      </w:r>
      <w:r w:rsidR="00F074EF">
        <w:t xml:space="preserve"> en agile</w:t>
      </w:r>
      <w:r>
        <w:t xml:space="preserve"> methode. We maken een back</w:t>
      </w:r>
      <w:r w:rsidR="006E2DF7">
        <w:t>-</w:t>
      </w:r>
      <w:r>
        <w:t>log met alle features die in dit project moeten. Vervolgens worden er per sprint features toegewezen die gemaakt moeten worden tijdens die sprint. Per week dat we samenkomen zullen we een stand</w:t>
      </w:r>
      <w:r w:rsidR="006E2DF7">
        <w:t>-</w:t>
      </w:r>
      <w:r>
        <w:t>up houden om alles door te nemen</w:t>
      </w:r>
      <w:r w:rsidR="00997E3B">
        <w:t xml:space="preserve">. We houden ook </w:t>
      </w:r>
      <w:r w:rsidR="00997E3B">
        <w:lastRenderedPageBreak/>
        <w:t xml:space="preserve">wekelijks een bespreking met de klant, dhr. Peeters. Hier stellen we de voortgang van het project voor, wat er behaald is, wat er mis is gegaan en wat er deze week verder op de planning zal staan. Hierdoor zal er dus constant feedback beschikbaar zijn over waaraan gewerkt moet worden. </w:t>
      </w:r>
    </w:p>
    <w:p w:rsidR="00241C3B" w:rsidRDefault="00241C3B" w:rsidP="001C0A68">
      <w:r>
        <w:t>https://github.com/DEJeroen/</w:t>
      </w:r>
      <w:r w:rsidRPr="00241C3B">
        <w:t>CloudApplications#boards?repos=68715146</w:t>
      </w:r>
    </w:p>
    <w:p w:rsidR="005F0206" w:rsidRDefault="005F0206" w:rsidP="005F0206">
      <w:pPr>
        <w:pStyle w:val="Kop2"/>
      </w:pPr>
      <w:bookmarkStart w:id="6" w:name="_Toc462643956"/>
      <w:r>
        <w:t>Verwachte problemen</w:t>
      </w:r>
      <w:bookmarkEnd w:id="6"/>
    </w:p>
    <w:p w:rsidR="005F0206" w:rsidRDefault="005F0206" w:rsidP="005F0206">
      <w:r>
        <w:t xml:space="preserve">Toen we de projectkeuze hadden gemaakt zijn we direct onderzoek gaan doen naar bestaande technologieën die al reeds op de markt zijn. Wat blijkt na het testen van een aantal apps die gefocust zijn rond image recognition, dit werkt niet altijd 100%. De apps hebben het vaak fout als ze een plaatje proberen herkennen, echter gaat dit om apps die de precieze origine van een object van een plaatje proberen te achterhalen. Zoals een bloempot, stoel of auto. We hopen daarom dat figuren herkennen iets gemakkelijker zal verlopen. </w:t>
      </w:r>
    </w:p>
    <w:p w:rsidR="00A769BD" w:rsidRDefault="00A769BD" w:rsidP="00A769BD">
      <w:pPr>
        <w:pStyle w:val="Kop2"/>
      </w:pPr>
      <w:bookmarkStart w:id="7" w:name="_Toc462643957"/>
      <w:r>
        <w:t>Verwachte resultaten</w:t>
      </w:r>
      <w:bookmarkEnd w:id="7"/>
    </w:p>
    <w:p w:rsidR="00903548" w:rsidRDefault="00A769BD" w:rsidP="00A769BD">
      <w:r>
        <w:t xml:space="preserve">De verwachting is dat we de applicatie simpele figuurtjes kunnen laten herkennen en vervolgens laten doorsturen naar de databank en het </w:t>
      </w:r>
      <w:r w:rsidR="00903548">
        <w:t>web platform</w:t>
      </w:r>
      <w:r w:rsidR="00F074EF">
        <w:t xml:space="preserve"> Vervolgens komt het resultaat op het scherm te zien in al dan niet een grafiek.</w:t>
      </w:r>
    </w:p>
    <w:p w:rsidR="00903548" w:rsidRDefault="00903548" w:rsidP="00903548">
      <w:pPr>
        <w:pStyle w:val="Kop2"/>
      </w:pPr>
      <w:bookmarkStart w:id="8" w:name="_Toc462643958"/>
      <w:r>
        <w:t>Optionele features</w:t>
      </w:r>
      <w:bookmarkEnd w:id="8"/>
    </w:p>
    <w:p w:rsidR="007748E0" w:rsidRPr="004633BE" w:rsidRDefault="00903548" w:rsidP="004633BE">
      <w:r>
        <w:t>Mocht</w:t>
      </w:r>
      <w:r w:rsidR="00EC77F2">
        <w:t>en</w:t>
      </w:r>
      <w:r>
        <w:t xml:space="preserve"> de verwachte resultaten sneller dan verwacht verlopen, kunnen we gaan denken aan complexere figuren leren herkennen. Daarnaast kan er gedacht gaan worden om ook een leerling versie te maken, met voorgeprogrammeerde opdrachten zoals “Zoek of knutsel een object dat een cirkel is”. Op basis van snelheid en duidelijkheid van het object kunnen er bijvoorbeeld punten worden toegekend aan de leering. Op deze manier zal de applicatie breder inzetbaar zijn.</w:t>
      </w:r>
    </w:p>
    <w:p w:rsidR="007748E0" w:rsidRPr="007748E0" w:rsidRDefault="007748E0" w:rsidP="007748E0">
      <w:pPr>
        <w:pStyle w:val="Kop1"/>
      </w:pPr>
      <w:bookmarkStart w:id="9" w:name="_Toc462643959"/>
      <w:r>
        <w:t>Technologie</w:t>
      </w:r>
      <w:bookmarkEnd w:id="9"/>
    </w:p>
    <w:p w:rsidR="00AB0E81" w:rsidRPr="00AB0E81" w:rsidRDefault="007748E0" w:rsidP="00AB0E81">
      <w:pPr>
        <w:pStyle w:val="Normaalweb"/>
        <w:spacing w:before="0" w:beforeAutospacing="0" w:after="240" w:afterAutospacing="0"/>
        <w:rPr>
          <w:rFonts w:asciiTheme="minorHAnsi" w:hAnsiTheme="minorHAnsi" w:cs="Segoe UI"/>
          <w:color w:val="333333"/>
          <w:sz w:val="22"/>
          <w:szCs w:val="22"/>
        </w:rPr>
      </w:pPr>
      <w:r w:rsidRPr="007748E0">
        <w:rPr>
          <w:rFonts w:ascii="Arial" w:hAnsi="Arial" w:cs="Arial"/>
          <w:i/>
        </w:rPr>
        <w:br/>
      </w:r>
      <w:r w:rsidR="00AB0E81" w:rsidRPr="00AB0E81">
        <w:rPr>
          <w:rFonts w:asciiTheme="minorHAnsi" w:hAnsiTheme="minorHAnsi" w:cs="Segoe UI"/>
          <w:color w:val="333333"/>
          <w:sz w:val="22"/>
          <w:szCs w:val="22"/>
        </w:rPr>
        <w:t xml:space="preserve">In het huidige stadium van het project is het gebruik van een bepaalde technologie nog niet zeker. Waar de technologie </w:t>
      </w:r>
      <w:r w:rsidR="00F074EF">
        <w:rPr>
          <w:rFonts w:asciiTheme="minorHAnsi" w:hAnsiTheme="minorHAnsi" w:cs="Segoe UI"/>
          <w:color w:val="333333"/>
          <w:sz w:val="22"/>
          <w:szCs w:val="22"/>
        </w:rPr>
        <w:t>sowieso</w:t>
      </w:r>
      <w:r w:rsidR="00AB0E81" w:rsidRPr="00AB0E81">
        <w:rPr>
          <w:rFonts w:asciiTheme="minorHAnsi" w:hAnsiTheme="minorHAnsi" w:cs="Segoe UI"/>
          <w:color w:val="333333"/>
          <w:sz w:val="22"/>
          <w:szCs w:val="22"/>
        </w:rPr>
        <w:t xml:space="preserve"> aan moet voldoen is het herkennen van objecten, hierbij zal er getest moeten worden hoe goed de technologie werkt onder bepaalde licht omstandigheden en andere oorzaken van ruis. </w:t>
      </w:r>
      <w:r w:rsidR="00F074EF">
        <w:rPr>
          <w:rFonts w:asciiTheme="minorHAnsi" w:hAnsiTheme="minorHAnsi" w:cs="Segoe UI"/>
          <w:color w:val="333333"/>
          <w:sz w:val="22"/>
          <w:szCs w:val="22"/>
        </w:rPr>
        <w:t>Het</w:t>
      </w:r>
      <w:r w:rsidR="00AB0E81" w:rsidRPr="00AB0E81">
        <w:rPr>
          <w:rFonts w:asciiTheme="minorHAnsi" w:hAnsiTheme="minorHAnsi" w:cs="Segoe UI"/>
          <w:color w:val="333333"/>
          <w:sz w:val="22"/>
          <w:szCs w:val="22"/>
        </w:rPr>
        <w:t xml:space="preserve"> diagram hieronder geeft een overzicht van de manier waar de gebruikte technologie thuishoort.</w:t>
      </w:r>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noProof/>
          <w:color w:val="4078C0"/>
          <w:sz w:val="22"/>
          <w:szCs w:val="22"/>
        </w:rPr>
        <w:lastRenderedPageBreak/>
        <w:drawing>
          <wp:inline distT="0" distB="0" distL="0" distR="0" wp14:anchorId="7BC2FD90" wp14:editId="028673DA">
            <wp:extent cx="5562600" cy="7376160"/>
            <wp:effectExtent l="0" t="0" r="0" b="0"/>
            <wp:docPr id="1" name="Afbeelding 1" descr="alt ta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a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7376160"/>
                    </a:xfrm>
                    <a:prstGeom prst="rect">
                      <a:avLst/>
                    </a:prstGeom>
                    <a:noFill/>
                    <a:ln>
                      <a:noFill/>
                    </a:ln>
                  </pic:spPr>
                </pic:pic>
              </a:graphicData>
            </a:graphic>
          </wp:inline>
        </w:drawing>
      </w:r>
    </w:p>
    <w:p w:rsidR="00AB0E81" w:rsidRPr="00AB0E81" w:rsidRDefault="00AB0E81" w:rsidP="00791C24">
      <w:pPr>
        <w:pStyle w:val="Kop2"/>
      </w:pPr>
      <w:bookmarkStart w:id="10" w:name="_Toc462643960"/>
      <w:r w:rsidRPr="00AB0E81">
        <w:t>Image Recognition</w:t>
      </w:r>
      <w:bookmarkEnd w:id="10"/>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Image Recognition zorgt ervoor dat de antwoorden herkent zullen worden vanuit informatie verkregen van de camera. Hieronder staat een opsomming met beschrijving van beeld herkenning waar een uiteindelijke keuze uit gemaakt zal moeten worden.</w:t>
      </w:r>
    </w:p>
    <w:p w:rsidR="00AB0E81" w:rsidRPr="00AB0E81" w:rsidRDefault="00AB0E81" w:rsidP="00791C24">
      <w:pPr>
        <w:pStyle w:val="Kop2"/>
      </w:pPr>
      <w:bookmarkStart w:id="11" w:name="_Toc462643961"/>
      <w:r w:rsidRPr="00AB0E81">
        <w:lastRenderedPageBreak/>
        <w:t>Tensorflow</w:t>
      </w:r>
      <w:bookmarkEnd w:id="11"/>
      <w:r w:rsidR="003440F0">
        <w:t>/Watson</w:t>
      </w:r>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Tensorflow is een opensource </w:t>
      </w:r>
      <w:r w:rsidR="00F074EF" w:rsidRPr="00AB0E81">
        <w:rPr>
          <w:rFonts w:asciiTheme="minorHAnsi" w:hAnsiTheme="minorHAnsi" w:cs="Segoe UI"/>
          <w:color w:val="333333"/>
          <w:sz w:val="22"/>
          <w:szCs w:val="22"/>
        </w:rPr>
        <w:t>softwarebibliotheek</w:t>
      </w:r>
      <w:r w:rsidRPr="00AB0E81">
        <w:rPr>
          <w:rFonts w:asciiTheme="minorHAnsi" w:hAnsiTheme="minorHAnsi" w:cs="Segoe UI"/>
          <w:color w:val="333333"/>
          <w:sz w:val="22"/>
          <w:szCs w:val="22"/>
        </w:rPr>
        <w:t xml:space="preserve"> voor deeplearning en neural networks die objecten scoort doormiddel van flow graphs. Dit systeem van dingen scoren is bruikbaar voor een hele hoop verschillende doeleinden waaronder beeldherkenning.</w:t>
      </w:r>
    </w:p>
    <w:p w:rsidR="00AB0E81" w:rsidRPr="00AB0E81" w:rsidRDefault="00AB0E81" w:rsidP="00791C24">
      <w:pPr>
        <w:pStyle w:val="Kop2"/>
      </w:pPr>
      <w:bookmarkStart w:id="12" w:name="_Toc462643962"/>
      <w:r w:rsidRPr="00AB0E81">
        <w:t>Craftar Cloud Service</w:t>
      </w:r>
      <w:bookmarkEnd w:id="12"/>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Craftar is op basis van </w:t>
      </w:r>
      <w:r w:rsidR="00F074EF" w:rsidRPr="00AB0E81">
        <w:rPr>
          <w:rFonts w:asciiTheme="minorHAnsi" w:hAnsiTheme="minorHAnsi" w:cs="Segoe UI"/>
          <w:color w:val="333333"/>
          <w:sz w:val="22"/>
          <w:szCs w:val="22"/>
        </w:rPr>
        <w:t>AWS-diagrammen</w:t>
      </w:r>
    </w:p>
    <w:p w:rsidR="00AB0E81" w:rsidRPr="00AB0E81" w:rsidRDefault="00AB0E81" w:rsidP="00791C24">
      <w:pPr>
        <w:pStyle w:val="Kop2"/>
      </w:pPr>
      <w:bookmarkStart w:id="13" w:name="_Toc462643963"/>
      <w:r w:rsidRPr="00AB0E81">
        <w:t>OpenCV/JavaCV</w:t>
      </w:r>
      <w:bookmarkEnd w:id="13"/>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OpenCV is een library voor het detecteren van objecten in realtime camera beelden. JavaCV is een java interface voor OpenCV dit zou waarschijnlijk wat performance verlies hebben maar wel positieve effecten hebben voor het programmeren en de leesbaarheid van de code.</w:t>
      </w:r>
    </w:p>
    <w:p w:rsidR="00AB0E81" w:rsidRPr="00AB0E81" w:rsidRDefault="00AB0E81" w:rsidP="00791C24">
      <w:pPr>
        <w:pStyle w:val="Kop2"/>
      </w:pPr>
      <w:bookmarkStart w:id="14" w:name="_Toc462643964"/>
      <w:r w:rsidRPr="00AB0E81">
        <w:t>CloudSight</w:t>
      </w:r>
      <w:bookmarkEnd w:id="14"/>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Cloudsight is een cloud api die </w:t>
      </w:r>
      <w:r w:rsidR="007E4ACF">
        <w:rPr>
          <w:rFonts w:asciiTheme="minorHAnsi" w:hAnsiTheme="minorHAnsi" w:cs="Segoe UI"/>
          <w:color w:val="333333"/>
          <w:sz w:val="22"/>
          <w:szCs w:val="22"/>
        </w:rPr>
        <w:t xml:space="preserve">accuraat </w:t>
      </w:r>
      <w:r w:rsidRPr="00AB0E81">
        <w:rPr>
          <w:rFonts w:asciiTheme="minorHAnsi" w:hAnsiTheme="minorHAnsi" w:cs="Segoe UI"/>
          <w:color w:val="333333"/>
          <w:sz w:val="22"/>
          <w:szCs w:val="22"/>
        </w:rPr>
        <w:t>objecten in afbeeldingen kan herkennen, deze service is erg precies maar doet er ook veel langer over om bij de resultaten te komen.</w:t>
      </w:r>
    </w:p>
    <w:p w:rsidR="00AB0E81" w:rsidRPr="00AB0E81" w:rsidRDefault="00AB0E81" w:rsidP="00791C24">
      <w:pPr>
        <w:pStyle w:val="Kop2"/>
      </w:pPr>
      <w:bookmarkStart w:id="15" w:name="_Toc462643965"/>
      <w:r w:rsidRPr="00AB0E81">
        <w:t>Question Cloud</w:t>
      </w:r>
      <w:bookmarkEnd w:id="15"/>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De Question Cloud zal zal ervoor zorgen dat er vragen via de app gesteld kunnen worden</w:t>
      </w:r>
    </w:p>
    <w:p w:rsidR="00AB0E81" w:rsidRPr="00AB0E81" w:rsidRDefault="00AB0E81" w:rsidP="00791C24">
      <w:pPr>
        <w:pStyle w:val="Kop2"/>
      </w:pPr>
      <w:bookmarkStart w:id="16" w:name="_Toc462643966"/>
      <w:r w:rsidRPr="00AB0E81">
        <w:t>Firebase</w:t>
      </w:r>
      <w:bookmarkEnd w:id="16"/>
    </w:p>
    <w:p w:rsidR="00AB0E81" w:rsidRPr="00AB0E81" w:rsidRDefault="00AB0E81" w:rsidP="00AB0E81">
      <w:pPr>
        <w:pStyle w:val="Normaalweb"/>
        <w:spacing w:before="0" w:beforeAutospacing="0" w:after="240" w:afterAutospacing="0"/>
        <w:rPr>
          <w:rFonts w:asciiTheme="minorHAnsi" w:hAnsiTheme="minorHAnsi" w:cs="Segoe UI"/>
          <w:color w:val="333333"/>
          <w:sz w:val="22"/>
          <w:szCs w:val="22"/>
        </w:rPr>
      </w:pPr>
      <w:r w:rsidRPr="00AB0E81">
        <w:rPr>
          <w:rFonts w:asciiTheme="minorHAnsi" w:hAnsiTheme="minorHAnsi" w:cs="Segoe UI"/>
          <w:color w:val="333333"/>
          <w:sz w:val="22"/>
          <w:szCs w:val="22"/>
        </w:rPr>
        <w:t xml:space="preserve">Firebase is een NoSQL database en zou hierdoor sneller, </w:t>
      </w:r>
      <w:r w:rsidR="007E4ACF" w:rsidRPr="00AB0E81">
        <w:rPr>
          <w:rFonts w:asciiTheme="minorHAnsi" w:hAnsiTheme="minorHAnsi" w:cs="Segoe UI"/>
          <w:color w:val="333333"/>
          <w:sz w:val="22"/>
          <w:szCs w:val="22"/>
        </w:rPr>
        <w:t>schaalbarer</w:t>
      </w:r>
      <w:r w:rsidRPr="00AB0E81">
        <w:rPr>
          <w:rFonts w:asciiTheme="minorHAnsi" w:hAnsiTheme="minorHAnsi" w:cs="Segoe UI"/>
          <w:color w:val="333333"/>
          <w:sz w:val="22"/>
          <w:szCs w:val="22"/>
        </w:rPr>
        <w:t xml:space="preserve"> en beter </w:t>
      </w:r>
      <w:r w:rsidR="007E4ACF">
        <w:rPr>
          <w:rFonts w:asciiTheme="minorHAnsi" w:hAnsiTheme="minorHAnsi" w:cs="Segoe UI"/>
          <w:color w:val="333333"/>
          <w:sz w:val="22"/>
          <w:szCs w:val="22"/>
        </w:rPr>
        <w:t>uitgebreid kan worden</w:t>
      </w:r>
      <w:bookmarkStart w:id="17" w:name="_GoBack"/>
      <w:bookmarkEnd w:id="17"/>
      <w:r w:rsidRPr="00AB0E81">
        <w:rPr>
          <w:rFonts w:asciiTheme="minorHAnsi" w:hAnsiTheme="minorHAnsi" w:cs="Segoe UI"/>
          <w:color w:val="333333"/>
          <w:sz w:val="22"/>
          <w:szCs w:val="22"/>
        </w:rPr>
        <w:t>.</w:t>
      </w:r>
    </w:p>
    <w:p w:rsidR="00AB0E81" w:rsidRPr="00AB0E81" w:rsidRDefault="00AB0E81" w:rsidP="00791C24">
      <w:pPr>
        <w:pStyle w:val="Kop2"/>
      </w:pPr>
      <w:bookmarkStart w:id="18" w:name="_Toc462643967"/>
      <w:r w:rsidRPr="00AB0E81">
        <w:t>MySQL</w:t>
      </w:r>
      <w:bookmarkEnd w:id="18"/>
    </w:p>
    <w:p w:rsidR="00AB0E81" w:rsidRPr="00AB0E81" w:rsidRDefault="00791C24" w:rsidP="00AB0E81">
      <w:pPr>
        <w:pStyle w:val="Normaalweb"/>
        <w:spacing w:before="0" w:beforeAutospacing="0" w:after="240" w:afterAutospacing="0"/>
        <w:rPr>
          <w:rFonts w:asciiTheme="minorHAnsi" w:hAnsiTheme="minorHAnsi" w:cs="Segoe UI"/>
          <w:color w:val="333333"/>
          <w:sz w:val="22"/>
          <w:szCs w:val="22"/>
        </w:rPr>
      </w:pPr>
      <w:r>
        <w:rPr>
          <w:rFonts w:asciiTheme="minorHAnsi" w:hAnsiTheme="minorHAnsi" w:cs="Segoe UI"/>
          <w:color w:val="333333"/>
          <w:sz w:val="22"/>
          <w:szCs w:val="22"/>
        </w:rPr>
        <w:t>MySQL is een SQL</w:t>
      </w:r>
      <w:r w:rsidR="00AB0E81" w:rsidRPr="00AB0E81">
        <w:rPr>
          <w:rFonts w:asciiTheme="minorHAnsi" w:hAnsiTheme="minorHAnsi" w:cs="Segoe UI"/>
          <w:color w:val="333333"/>
          <w:sz w:val="22"/>
          <w:szCs w:val="22"/>
        </w:rPr>
        <w:t>database en zou hierdoor betere data integriteit moeten hebben en betere support.</w:t>
      </w:r>
    </w:p>
    <w:p w:rsidR="007748E0" w:rsidRDefault="008A251A" w:rsidP="00AB0E81">
      <w:pPr>
        <w:pStyle w:val="Kop1"/>
        <w:rPr>
          <w:lang w:val="nl"/>
        </w:rPr>
      </w:pPr>
      <w:r>
        <w:rPr>
          <w:lang w:val="nl"/>
        </w:rPr>
        <w:br/>
      </w:r>
      <w:bookmarkStart w:id="19" w:name="_Toc462643968"/>
      <w:r w:rsidR="007748E0">
        <w:rPr>
          <w:lang w:val="nl"/>
        </w:rPr>
        <w:t>Uitkomst voor de maatschappij</w:t>
      </w:r>
      <w:bookmarkEnd w:id="19"/>
      <w:r w:rsidR="007748E0">
        <w:rPr>
          <w:lang w:val="nl"/>
        </w:rPr>
        <w:br/>
      </w:r>
    </w:p>
    <w:p w:rsidR="00250B06" w:rsidRDefault="006019E5" w:rsidP="007748E0">
      <w:pPr>
        <w:rPr>
          <w:lang w:val="nl"/>
        </w:rPr>
      </w:pPr>
      <w:r>
        <w:rPr>
          <w:lang w:val="nl"/>
        </w:rPr>
        <w:t xml:space="preserve">Deze app richt zich op het onderwijsvlak van de maatschappij. Met name het lager onderwijs. Het zal zich aanbieden als een simpel te besturen app met een even simpel online platform om resultaten te kunnen bekijken. </w:t>
      </w:r>
      <w:r w:rsidR="002F7DBF">
        <w:rPr>
          <w:lang w:val="nl"/>
        </w:rPr>
        <w:t xml:space="preserve">Het biedt een mogelijkheid om technologie al vroeg in een jong persoons educatieve leven te integreren. Bovendien </w:t>
      </w:r>
      <w:r w:rsidR="00B57F7D">
        <w:rPr>
          <w:lang w:val="nl"/>
        </w:rPr>
        <w:t>is</w:t>
      </w:r>
      <w:r w:rsidR="002F7DBF">
        <w:rPr>
          <w:lang w:val="nl"/>
        </w:rPr>
        <w:t xml:space="preserve"> het voor de leerkracht een</w:t>
      </w:r>
      <w:r w:rsidR="00B57F7D">
        <w:rPr>
          <w:lang w:val="nl"/>
        </w:rPr>
        <w:t xml:space="preserve"> goede</w:t>
      </w:r>
      <w:r w:rsidR="002F7DBF">
        <w:rPr>
          <w:lang w:val="nl"/>
        </w:rPr>
        <w:t xml:space="preserve"> man</w:t>
      </w:r>
      <w:r w:rsidR="00EF78B1">
        <w:rPr>
          <w:lang w:val="nl"/>
        </w:rPr>
        <w:t>ier om zijn lessen interactiever</w:t>
      </w:r>
      <w:r w:rsidR="002F7DBF">
        <w:rPr>
          <w:lang w:val="nl"/>
        </w:rPr>
        <w:t xml:space="preserve"> en levendiger te maken. </w:t>
      </w:r>
      <w:r w:rsidR="00B57F7D">
        <w:rPr>
          <w:lang w:val="nl"/>
        </w:rPr>
        <w:t>Het zou voor hele kleine kinderen een goede manier zijn om figuren te leren herkennen en voor oudere kinderen kan het gebruikt worden voor ja/nee vragen en multiple choice vragen te toetsen.</w:t>
      </w:r>
    </w:p>
    <w:p w:rsidR="007748E0" w:rsidRDefault="00271803" w:rsidP="00271803">
      <w:pPr>
        <w:pStyle w:val="Kop1"/>
        <w:rPr>
          <w:lang w:val="nl"/>
        </w:rPr>
      </w:pPr>
      <w:bookmarkStart w:id="20" w:name="_Toc462643969"/>
      <w:r>
        <w:rPr>
          <w:lang w:val="nl"/>
        </w:rPr>
        <w:t>User stories</w:t>
      </w:r>
      <w:r w:rsidR="00791C24">
        <w:rPr>
          <w:lang w:val="nl"/>
        </w:rPr>
        <w:t>/</w:t>
      </w:r>
      <w:r w:rsidR="00250B06">
        <w:rPr>
          <w:lang w:val="nl"/>
        </w:rPr>
        <w:t>Actoren</w:t>
      </w:r>
      <w:bookmarkEnd w:id="20"/>
    </w:p>
    <w:p w:rsidR="00271803" w:rsidRDefault="00271803" w:rsidP="007748E0">
      <w:pPr>
        <w:rPr>
          <w:lang w:val="nl"/>
        </w:rPr>
      </w:pPr>
    </w:p>
    <w:tbl>
      <w:tblPr>
        <w:tblStyle w:val="Tabelraster"/>
        <w:tblW w:w="0" w:type="auto"/>
        <w:tblLook w:val="04A0" w:firstRow="1" w:lastRow="0" w:firstColumn="1" w:lastColumn="0" w:noHBand="0" w:noVBand="1"/>
      </w:tblPr>
      <w:tblGrid>
        <w:gridCol w:w="9350"/>
      </w:tblGrid>
      <w:tr w:rsidR="003F581A" w:rsidRPr="0097351F" w:rsidTr="003F581A">
        <w:tc>
          <w:tcPr>
            <w:tcW w:w="9350" w:type="dxa"/>
          </w:tcPr>
          <w:p w:rsidR="003F581A" w:rsidRPr="00791C24" w:rsidRDefault="007D09D2" w:rsidP="007D09D2">
            <w:pPr>
              <w:rPr>
                <w:lang w:val="en-US"/>
              </w:rPr>
            </w:pPr>
            <w:r w:rsidRPr="00667521">
              <w:rPr>
                <w:rFonts w:cs="Segoe UI"/>
                <w:shd w:val="clear" w:color="auto" w:fill="FFFFFF"/>
                <w:lang w:val="en-US"/>
              </w:rPr>
              <w:t xml:space="preserve">As teacher I want a page where </w:t>
            </w:r>
            <w:r>
              <w:rPr>
                <w:rFonts w:cs="Segoe UI"/>
                <w:shd w:val="clear" w:color="auto" w:fill="FFFFFF"/>
                <w:lang w:val="en-US"/>
              </w:rPr>
              <w:t>I can make graphs for past results.</w:t>
            </w:r>
          </w:p>
        </w:tc>
      </w:tr>
      <w:tr w:rsidR="003F581A" w:rsidRPr="0097351F" w:rsidTr="003F581A">
        <w:tc>
          <w:tcPr>
            <w:tcW w:w="9350" w:type="dxa"/>
          </w:tcPr>
          <w:p w:rsidR="003F581A" w:rsidRPr="00791C24" w:rsidRDefault="00BB699A" w:rsidP="007D09D2">
            <w:pPr>
              <w:rPr>
                <w:lang w:val="en-US"/>
              </w:rPr>
            </w:pPr>
            <w:r w:rsidRPr="00667521">
              <w:rPr>
                <w:rFonts w:cs="Segoe UI"/>
                <w:shd w:val="clear" w:color="auto" w:fill="FFFFFF"/>
                <w:lang w:val="en-US"/>
              </w:rPr>
              <w:t>As a te</w:t>
            </w:r>
            <w:r w:rsidR="00791C24" w:rsidRPr="00667521">
              <w:rPr>
                <w:rFonts w:cs="Segoe UI"/>
                <w:shd w:val="clear" w:color="auto" w:fill="FFFFFF"/>
                <w:lang w:val="en-US"/>
              </w:rPr>
              <w:t>acher</w:t>
            </w:r>
            <w:r w:rsidR="003D5D39">
              <w:rPr>
                <w:rFonts w:cs="Segoe UI"/>
                <w:shd w:val="clear" w:color="auto" w:fill="FFFFFF"/>
                <w:lang w:val="en-US"/>
              </w:rPr>
              <w:t xml:space="preserve"> I</w:t>
            </w:r>
            <w:r w:rsidR="007D09D2">
              <w:rPr>
                <w:rFonts w:cs="Segoe UI"/>
                <w:shd w:val="clear" w:color="auto" w:fill="FFFFFF"/>
                <w:lang w:val="en-US"/>
              </w:rPr>
              <w:t xml:space="preserve"> want a to check</w:t>
            </w:r>
            <w:r w:rsidR="003D5D39">
              <w:rPr>
                <w:rFonts w:cs="Segoe UI"/>
                <w:shd w:val="clear" w:color="auto" w:fill="FFFFFF"/>
                <w:lang w:val="en-US"/>
              </w:rPr>
              <w:t xml:space="preserve"> </w:t>
            </w:r>
            <w:r w:rsidR="00423E92">
              <w:rPr>
                <w:rFonts w:cs="Segoe UI"/>
                <w:shd w:val="clear" w:color="auto" w:fill="FFFFFF"/>
                <w:lang w:val="en-US"/>
              </w:rPr>
              <w:t xml:space="preserve">realtime </w:t>
            </w:r>
            <w:r w:rsidR="003D5D39">
              <w:rPr>
                <w:rFonts w:cs="Segoe UI"/>
                <w:shd w:val="clear" w:color="auto" w:fill="FFFFFF"/>
                <w:lang w:val="en-US"/>
              </w:rPr>
              <w:t>results</w:t>
            </w:r>
          </w:p>
        </w:tc>
      </w:tr>
      <w:tr w:rsidR="00423E92" w:rsidRPr="0097351F" w:rsidTr="003F581A">
        <w:tc>
          <w:tcPr>
            <w:tcW w:w="9350" w:type="dxa"/>
          </w:tcPr>
          <w:p w:rsidR="00423E92" w:rsidRPr="00667521" w:rsidRDefault="00423E92" w:rsidP="003D5D39">
            <w:pPr>
              <w:rPr>
                <w:rFonts w:cs="Segoe UI"/>
                <w:shd w:val="clear" w:color="auto" w:fill="FFFFFF"/>
                <w:lang w:val="en-US"/>
              </w:rPr>
            </w:pPr>
            <w:r>
              <w:rPr>
                <w:rFonts w:cs="Segoe UI"/>
                <w:shd w:val="clear" w:color="auto" w:fill="FFFFFF"/>
                <w:lang w:val="en-US"/>
              </w:rPr>
              <w:t xml:space="preserve">As a teacher I need to </w:t>
            </w:r>
            <w:r w:rsidR="007D09D2">
              <w:rPr>
                <w:rFonts w:cs="Segoe UI"/>
                <w:shd w:val="clear" w:color="auto" w:fill="FFFFFF"/>
                <w:lang w:val="en-US"/>
              </w:rPr>
              <w:t>create lessons//</w:t>
            </w:r>
            <w:r>
              <w:rPr>
                <w:rFonts w:cs="Segoe UI"/>
                <w:shd w:val="clear" w:color="auto" w:fill="FFFFFF"/>
                <w:lang w:val="en-US"/>
              </w:rPr>
              <w:t>differentiate my questionnaires between grades.</w:t>
            </w:r>
          </w:p>
        </w:tc>
      </w:tr>
      <w:tr w:rsidR="003F581A" w:rsidRPr="0097351F" w:rsidTr="003F581A">
        <w:tc>
          <w:tcPr>
            <w:tcW w:w="9350" w:type="dxa"/>
          </w:tcPr>
          <w:p w:rsidR="003F581A" w:rsidRPr="00791C24" w:rsidRDefault="00423E92" w:rsidP="00791C24">
            <w:pPr>
              <w:rPr>
                <w:lang w:val="en-US"/>
              </w:rPr>
            </w:pPr>
            <w:r>
              <w:rPr>
                <w:rFonts w:cs="Segoe UI"/>
                <w:shd w:val="clear" w:color="auto" w:fill="FFFFFF"/>
                <w:lang w:val="en-US"/>
              </w:rPr>
              <w:t xml:space="preserve">As a teacher I need to </w:t>
            </w:r>
            <w:r w:rsidR="007D09D2">
              <w:rPr>
                <w:rFonts w:cs="Segoe UI"/>
                <w:shd w:val="clear" w:color="auto" w:fill="FFFFFF"/>
                <w:lang w:val="en-US"/>
              </w:rPr>
              <w:t>assign questions to lessons//</w:t>
            </w:r>
            <w:r>
              <w:rPr>
                <w:rFonts w:cs="Segoe UI"/>
                <w:shd w:val="clear" w:color="auto" w:fill="FFFFFF"/>
                <w:lang w:val="en-US"/>
              </w:rPr>
              <w:t>differentiate my questionnaires between subjects.</w:t>
            </w:r>
          </w:p>
        </w:tc>
      </w:tr>
      <w:tr w:rsidR="007D09D2" w:rsidRPr="0097351F" w:rsidTr="003F581A">
        <w:tc>
          <w:tcPr>
            <w:tcW w:w="9350" w:type="dxa"/>
          </w:tcPr>
          <w:p w:rsidR="007D09D2" w:rsidRPr="00667521" w:rsidRDefault="007D09D2" w:rsidP="007D09D2">
            <w:pPr>
              <w:rPr>
                <w:rFonts w:cs="Segoe UI"/>
                <w:shd w:val="clear" w:color="auto" w:fill="FFFFFF"/>
                <w:lang w:val="en-US"/>
              </w:rPr>
            </w:pPr>
            <w:r>
              <w:rPr>
                <w:rFonts w:cs="Segoe UI"/>
                <w:shd w:val="clear" w:color="auto" w:fill="FFFFFF"/>
                <w:lang w:val="en-US"/>
              </w:rPr>
              <w:t>As a teacher I want to choose which figures the scan needs to recognize to correspond with the questionnaires.</w:t>
            </w:r>
          </w:p>
        </w:tc>
      </w:tr>
      <w:tr w:rsidR="007D09D2" w:rsidRPr="0097351F" w:rsidTr="003F581A">
        <w:tc>
          <w:tcPr>
            <w:tcW w:w="9350" w:type="dxa"/>
          </w:tcPr>
          <w:p w:rsidR="007D09D2" w:rsidRPr="00791C24" w:rsidRDefault="007D09D2" w:rsidP="007D09D2">
            <w:pPr>
              <w:rPr>
                <w:lang w:val="en-US"/>
              </w:rPr>
            </w:pPr>
            <w:r>
              <w:rPr>
                <w:rFonts w:cs="Segoe UI"/>
                <w:shd w:val="clear" w:color="auto" w:fill="FFFFFF"/>
                <w:lang w:val="en-US"/>
              </w:rPr>
              <w:lastRenderedPageBreak/>
              <w:t>As a teacher I want the same login credentials for both the app and web platform.</w:t>
            </w:r>
          </w:p>
        </w:tc>
      </w:tr>
      <w:tr w:rsidR="007D09D2" w:rsidRPr="0097351F"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register my account</w:t>
            </w:r>
          </w:p>
        </w:tc>
      </w:tr>
      <w:tr w:rsidR="007D09D2" w:rsidRPr="0097351F"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to start a lesson</w:t>
            </w:r>
          </w:p>
        </w:tc>
      </w:tr>
      <w:tr w:rsidR="007D09D2" w:rsidRPr="0097351F"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teacher I need the ability to start the scan.</w:t>
            </w:r>
          </w:p>
        </w:tc>
      </w:tr>
      <w:tr w:rsidR="007D09D2" w:rsidRPr="0097351F"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hold up figures to scan</w:t>
            </w:r>
          </w:p>
        </w:tc>
      </w:tr>
      <w:tr w:rsidR="007D09D2" w:rsidRPr="0097351F"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visual feedback for my choice</w:t>
            </w:r>
          </w:p>
        </w:tc>
      </w:tr>
      <w:tr w:rsidR="007D09D2" w:rsidRPr="0097351F" w:rsidTr="003F581A">
        <w:tc>
          <w:tcPr>
            <w:tcW w:w="9350" w:type="dxa"/>
          </w:tcPr>
          <w:p w:rsidR="007D09D2" w:rsidRDefault="007D09D2" w:rsidP="007D09D2">
            <w:pPr>
              <w:rPr>
                <w:rFonts w:cs="Segoe UI"/>
                <w:shd w:val="clear" w:color="auto" w:fill="FFFFFF"/>
                <w:lang w:val="en-US"/>
              </w:rPr>
            </w:pPr>
            <w:r>
              <w:rPr>
                <w:rFonts w:cs="Segoe UI"/>
                <w:shd w:val="clear" w:color="auto" w:fill="FFFFFF"/>
                <w:lang w:val="en-US"/>
              </w:rPr>
              <w:t>As a student I need to understand what my figure means.</w:t>
            </w:r>
          </w:p>
        </w:tc>
      </w:tr>
      <w:tr w:rsidR="00146D68" w:rsidRPr="0097351F" w:rsidTr="003F581A">
        <w:tc>
          <w:tcPr>
            <w:tcW w:w="9350" w:type="dxa"/>
          </w:tcPr>
          <w:p w:rsidR="00146D68" w:rsidRDefault="00146D68" w:rsidP="007D09D2">
            <w:pPr>
              <w:rPr>
                <w:rFonts w:cs="Segoe UI"/>
                <w:shd w:val="clear" w:color="auto" w:fill="FFFFFF"/>
                <w:lang w:val="en-US"/>
              </w:rPr>
            </w:pPr>
            <w:r>
              <w:rPr>
                <w:rFonts w:cs="Segoe UI"/>
                <w:shd w:val="clear" w:color="auto" w:fill="FFFFFF"/>
                <w:lang w:val="en-US"/>
              </w:rPr>
              <w:t>As a student I need to know when to hold up my figure.</w:t>
            </w:r>
          </w:p>
        </w:tc>
      </w:tr>
    </w:tbl>
    <w:p w:rsidR="009B1350" w:rsidRDefault="009B1350"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Default="0097351F" w:rsidP="007748E0">
      <w:pPr>
        <w:rPr>
          <w:lang w:val="en-US"/>
        </w:rPr>
      </w:pPr>
    </w:p>
    <w:p w:rsidR="0097351F" w:rsidRPr="00BB699A" w:rsidRDefault="0097351F" w:rsidP="007748E0">
      <w:pPr>
        <w:rPr>
          <w:lang w:val="en-US"/>
        </w:rPr>
      </w:pPr>
    </w:p>
    <w:p w:rsidR="009B1350" w:rsidRDefault="00B24390" w:rsidP="009B1350">
      <w:pPr>
        <w:pStyle w:val="Kop1"/>
        <w:rPr>
          <w:lang w:val="nl"/>
        </w:rPr>
      </w:pPr>
      <w:bookmarkStart w:id="21" w:name="_Toc462643970"/>
      <w:r>
        <w:rPr>
          <w:lang w:val="nl"/>
        </w:rPr>
        <w:lastRenderedPageBreak/>
        <w:t>Mockups</w:t>
      </w:r>
      <w:bookmarkEnd w:id="21"/>
    </w:p>
    <w:p w:rsidR="009B1350" w:rsidRPr="009B1350" w:rsidRDefault="009B1350" w:rsidP="009B1350">
      <w:pPr>
        <w:pStyle w:val="Kop2"/>
        <w:rPr>
          <w:lang w:val="nl"/>
        </w:rPr>
      </w:pPr>
      <w:bookmarkStart w:id="22" w:name="_Toc462643971"/>
      <w:r>
        <w:rPr>
          <w:lang w:val="nl"/>
        </w:rPr>
        <w:t>Settings</w:t>
      </w:r>
      <w:bookmarkEnd w:id="22"/>
    </w:p>
    <w:p w:rsidR="006E398D" w:rsidRDefault="009B1350" w:rsidP="006E398D">
      <w:pPr>
        <w:rPr>
          <w:lang w:val="nl"/>
        </w:rPr>
      </w:pPr>
      <w:r>
        <w:rPr>
          <w:noProof/>
        </w:rPr>
        <w:drawing>
          <wp:inline distT="0" distB="0" distL="0" distR="0" wp14:anchorId="7B173374" wp14:editId="441DF15D">
            <wp:extent cx="2678373" cy="5250180"/>
            <wp:effectExtent l="0" t="0" r="8255"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upSettings.png"/>
                    <pic:cNvPicPr/>
                  </pic:nvPicPr>
                  <pic:blipFill>
                    <a:blip r:embed="rId13">
                      <a:extLst>
                        <a:ext uri="{28A0092B-C50C-407E-A947-70E740481C1C}">
                          <a14:useLocalDpi xmlns:a14="http://schemas.microsoft.com/office/drawing/2010/main" val="0"/>
                        </a:ext>
                      </a:extLst>
                    </a:blip>
                    <a:stretch>
                      <a:fillRect/>
                    </a:stretch>
                  </pic:blipFill>
                  <pic:spPr>
                    <a:xfrm>
                      <a:off x="0" y="0"/>
                      <a:ext cx="2682386" cy="5258046"/>
                    </a:xfrm>
                    <a:prstGeom prst="rect">
                      <a:avLst/>
                    </a:prstGeom>
                  </pic:spPr>
                </pic:pic>
              </a:graphicData>
            </a:graphic>
          </wp:inline>
        </w:drawing>
      </w: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Default="009B1350" w:rsidP="006E398D">
      <w:pPr>
        <w:rPr>
          <w:lang w:val="nl"/>
        </w:rPr>
      </w:pPr>
    </w:p>
    <w:p w:rsidR="009B1350" w:rsidRPr="006E398D" w:rsidRDefault="009B1350" w:rsidP="009B1350">
      <w:pPr>
        <w:pStyle w:val="Kop2"/>
        <w:rPr>
          <w:lang w:val="nl"/>
        </w:rPr>
      </w:pPr>
      <w:bookmarkStart w:id="23" w:name="_Toc462643972"/>
      <w:r>
        <w:rPr>
          <w:lang w:val="nl"/>
        </w:rPr>
        <w:t>Camera</w:t>
      </w:r>
      <w:bookmarkEnd w:id="23"/>
    </w:p>
    <w:p w:rsidR="00376E48" w:rsidRDefault="009B1350" w:rsidP="009B1350">
      <w:pPr>
        <w:pStyle w:val="Lijstalinea"/>
        <w:ind w:left="0"/>
        <w:rPr>
          <w:rFonts w:ascii="Arial" w:hAnsi="Arial" w:cs="Arial"/>
          <w:i/>
          <w:sz w:val="20"/>
          <w:lang w:val="nl"/>
        </w:rPr>
      </w:pPr>
      <w:r>
        <w:rPr>
          <w:noProof/>
        </w:rPr>
        <w:lastRenderedPageBreak/>
        <w:drawing>
          <wp:inline distT="0" distB="0" distL="0" distR="0" wp14:anchorId="4BC14FE1" wp14:editId="5222556F">
            <wp:extent cx="2860675" cy="562356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kupCamera.png"/>
                    <pic:cNvPicPr/>
                  </pic:nvPicPr>
                  <pic:blipFill>
                    <a:blip r:embed="rId14">
                      <a:extLst>
                        <a:ext uri="{28A0092B-C50C-407E-A947-70E740481C1C}">
                          <a14:useLocalDpi xmlns:a14="http://schemas.microsoft.com/office/drawing/2010/main" val="0"/>
                        </a:ext>
                      </a:extLst>
                    </a:blip>
                    <a:stretch>
                      <a:fillRect/>
                    </a:stretch>
                  </pic:blipFill>
                  <pic:spPr>
                    <a:xfrm>
                      <a:off x="0" y="0"/>
                      <a:ext cx="2860675" cy="5623560"/>
                    </a:xfrm>
                    <a:prstGeom prst="rect">
                      <a:avLst/>
                    </a:prstGeom>
                  </pic:spPr>
                </pic:pic>
              </a:graphicData>
            </a:graphic>
          </wp:inline>
        </w:drawing>
      </w:r>
    </w:p>
    <w:p w:rsidR="009B1350" w:rsidRDefault="009B1350" w:rsidP="009B1350">
      <w:pPr>
        <w:pStyle w:val="Lijstalinea"/>
        <w:ind w:left="0"/>
        <w:rPr>
          <w:rFonts w:ascii="Arial" w:hAnsi="Arial" w:cs="Arial"/>
          <w:i/>
          <w:sz w:val="20"/>
          <w:lang w:val="nl"/>
        </w:rPr>
      </w:pPr>
    </w:p>
    <w:p w:rsidR="009B1350" w:rsidRDefault="009B1350" w:rsidP="009B1350">
      <w:pPr>
        <w:pStyle w:val="Kop1"/>
        <w:rPr>
          <w:lang w:val="nl"/>
        </w:rPr>
      </w:pPr>
      <w:bookmarkStart w:id="24" w:name="_Toc462643973"/>
      <w:r>
        <w:rPr>
          <w:lang w:val="nl"/>
        </w:rPr>
        <w:t>Links</w:t>
      </w:r>
      <w:bookmarkEnd w:id="24"/>
    </w:p>
    <w:p w:rsidR="009B1350" w:rsidRPr="009B1350" w:rsidRDefault="009B1350" w:rsidP="009B1350">
      <w:pPr>
        <w:rPr>
          <w:lang w:val="nl"/>
        </w:rPr>
      </w:pPr>
      <w:r w:rsidRPr="009B1350">
        <w:rPr>
          <w:lang w:val="nl"/>
        </w:rPr>
        <w:t>https://github.com/DEJeroen/CloudApplications</w:t>
      </w:r>
    </w:p>
    <w:sectPr w:rsidR="009B1350" w:rsidRPr="009B1350">
      <w:footerReference w:type="even" r:id="rId15"/>
      <w:footerReference w:type="default" r:id="rId16"/>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5E1" w:rsidRDefault="001C65E1">
      <w:pPr>
        <w:spacing w:after="0" w:line="240" w:lineRule="auto"/>
      </w:pPr>
      <w:r>
        <w:separator/>
      </w:r>
    </w:p>
  </w:endnote>
  <w:endnote w:type="continuationSeparator" w:id="0">
    <w:p w:rsidR="001C65E1" w:rsidRDefault="001C6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1C65E1">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Projectplan augmented reality</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0DB8FA3"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7E4ACF" w:rsidRPr="007E4ACF">
                            <w:rPr>
                              <w:noProof/>
                              <w:color w:val="FFFFFF" w:themeColor="background1"/>
                              <w:sz w:val="40"/>
                              <w:szCs w:val="40"/>
                            </w:rPr>
                            <w:t>8</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7E4ACF" w:rsidRPr="007E4ACF">
                      <w:rPr>
                        <w:noProof/>
                        <w:color w:val="FFFFFF" w:themeColor="background1"/>
                        <w:sz w:val="40"/>
                        <w:szCs w:val="40"/>
                      </w:rPr>
                      <w:t>8</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7AA9" w:rsidRDefault="00BB0DAF">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1C7AA9" w:rsidRDefault="001C65E1">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Projectplan augmented reality</w:t>
                              </w:r>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1C7AA9" w:rsidRDefault="0088462A">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1C0A68">
                          <w:rPr>
                            <w:rFonts w:asciiTheme="majorHAnsi" w:eastAsiaTheme="majorEastAsia" w:hAnsiTheme="majorHAnsi" w:cstheme="majorBidi"/>
                            <w:sz w:val="20"/>
                          </w:rPr>
                          <w:t xml:space="preserve">Projectplan </w:t>
                        </w:r>
                        <w:proofErr w:type="spellStart"/>
                        <w:r w:rsidR="001C0A68">
                          <w:rPr>
                            <w:rFonts w:asciiTheme="majorHAnsi" w:eastAsiaTheme="majorEastAsia" w:hAnsiTheme="majorHAnsi" w:cstheme="majorBidi"/>
                            <w:sz w:val="20"/>
                          </w:rPr>
                          <w:t>augmented</w:t>
                        </w:r>
                        <w:proofErr w:type="spellEnd"/>
                        <w:r w:rsidR="001C0A68">
                          <w:rPr>
                            <w:rFonts w:asciiTheme="majorHAnsi" w:eastAsiaTheme="majorEastAsia" w:hAnsiTheme="majorHAnsi" w:cstheme="majorBidi"/>
                            <w:sz w:val="20"/>
                          </w:rPr>
                          <w:t xml:space="preserve"> </w:t>
                        </w:r>
                        <w:proofErr w:type="spellStart"/>
                        <w:r w:rsidR="001C0A68">
                          <w:rPr>
                            <w:rFonts w:asciiTheme="majorHAnsi" w:eastAsiaTheme="majorEastAsia" w:hAnsiTheme="majorHAnsi" w:cstheme="majorBidi"/>
                            <w:sz w:val="20"/>
                          </w:rPr>
                          <w:t>reality</w:t>
                        </w:r>
                        <w:proofErr w:type="spellEnd"/>
                      </w:sdtContent>
                    </w:sdt>
                    <w:r w:rsidR="00BB0DAF">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6-09-30T00:00:00Z">
                          <w:dateFormat w:val="M/d/yyyy"/>
                          <w:lid w:val="en-US"/>
                          <w:storeMappedDataAs w:val="dateTime"/>
                          <w:calendar w:val="gregorian"/>
                        </w:date>
                      </w:sdtPr>
                      <w:sdtEndPr/>
                      <w:sdtContent>
                        <w:r w:rsidR="00D46B8E">
                          <w:rPr>
                            <w:rFonts w:asciiTheme="majorHAnsi" w:eastAsiaTheme="majorEastAsia" w:hAnsiTheme="majorHAnsi" w:cstheme="majorBidi"/>
                            <w:sz w:val="20"/>
                            <w:lang w:val="en-US"/>
                          </w:rPr>
                          <w:t>9/30/2016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7199F0D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7E4ACF" w:rsidRPr="007E4ACF">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1C7AA9" w:rsidRDefault="00BB0DAF">
                    <w:pPr>
                      <w:pStyle w:val="Geenafstand"/>
                      <w:jc w:val="center"/>
                      <w:rPr>
                        <w:color w:val="FFFFFF" w:themeColor="background1"/>
                        <w:sz w:val="40"/>
                        <w:szCs w:val="40"/>
                      </w:rPr>
                    </w:pPr>
                    <w:r>
                      <w:fldChar w:fldCharType="begin"/>
                    </w:r>
                    <w:r>
                      <w:instrText>PAGE  \* Arabic  \* MERGEFORMAT</w:instrText>
                    </w:r>
                    <w:r>
                      <w:fldChar w:fldCharType="separate"/>
                    </w:r>
                    <w:r w:rsidR="007E4ACF" w:rsidRPr="007E4ACF">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rsidR="001C7AA9" w:rsidRDefault="001C7AA9">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5E1" w:rsidRDefault="001C65E1">
      <w:pPr>
        <w:spacing w:after="0" w:line="240" w:lineRule="auto"/>
      </w:pPr>
      <w:r>
        <w:separator/>
      </w:r>
    </w:p>
  </w:footnote>
  <w:footnote w:type="continuationSeparator" w:id="0">
    <w:p w:rsidR="001C65E1" w:rsidRDefault="001C65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abstractNum w:abstractNumId="5" w15:restartNumberingAfterBreak="0">
    <w:nsid w:val="76321D34"/>
    <w:multiLevelType w:val="hybridMultilevel"/>
    <w:tmpl w:val="336040CC"/>
    <w:lvl w:ilvl="0" w:tplc="72DE4DD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8E0"/>
    <w:rsid w:val="0001300C"/>
    <w:rsid w:val="00033FFE"/>
    <w:rsid w:val="000501F2"/>
    <w:rsid w:val="000B238D"/>
    <w:rsid w:val="000D3433"/>
    <w:rsid w:val="00146D68"/>
    <w:rsid w:val="001C0A68"/>
    <w:rsid w:val="001C65E1"/>
    <w:rsid w:val="001C7AA9"/>
    <w:rsid w:val="001E577C"/>
    <w:rsid w:val="00241C3B"/>
    <w:rsid w:val="00250B06"/>
    <w:rsid w:val="00271803"/>
    <w:rsid w:val="00297DBE"/>
    <w:rsid w:val="002D33D2"/>
    <w:rsid w:val="002F7DBF"/>
    <w:rsid w:val="003440F0"/>
    <w:rsid w:val="00345BA9"/>
    <w:rsid w:val="00376E48"/>
    <w:rsid w:val="003D5D39"/>
    <w:rsid w:val="003F581A"/>
    <w:rsid w:val="0040702A"/>
    <w:rsid w:val="00423E92"/>
    <w:rsid w:val="00456005"/>
    <w:rsid w:val="004633BE"/>
    <w:rsid w:val="004A7629"/>
    <w:rsid w:val="004D1FB0"/>
    <w:rsid w:val="00512EFB"/>
    <w:rsid w:val="00514DFA"/>
    <w:rsid w:val="00580C8E"/>
    <w:rsid w:val="005C162D"/>
    <w:rsid w:val="005D21D4"/>
    <w:rsid w:val="005F0206"/>
    <w:rsid w:val="006019E5"/>
    <w:rsid w:val="00667521"/>
    <w:rsid w:val="00691A8B"/>
    <w:rsid w:val="006E2DF7"/>
    <w:rsid w:val="006E398D"/>
    <w:rsid w:val="00751994"/>
    <w:rsid w:val="007748E0"/>
    <w:rsid w:val="00791C24"/>
    <w:rsid w:val="007D09D2"/>
    <w:rsid w:val="007D52C7"/>
    <w:rsid w:val="007E4ACF"/>
    <w:rsid w:val="0080687A"/>
    <w:rsid w:val="0088462A"/>
    <w:rsid w:val="008A251A"/>
    <w:rsid w:val="008A6A0E"/>
    <w:rsid w:val="008F4500"/>
    <w:rsid w:val="009034E2"/>
    <w:rsid w:val="00903548"/>
    <w:rsid w:val="0097351F"/>
    <w:rsid w:val="00997E3B"/>
    <w:rsid w:val="009B1350"/>
    <w:rsid w:val="009D1406"/>
    <w:rsid w:val="00A769BD"/>
    <w:rsid w:val="00A94C6C"/>
    <w:rsid w:val="00AB0E81"/>
    <w:rsid w:val="00AC170E"/>
    <w:rsid w:val="00AE04F4"/>
    <w:rsid w:val="00B12113"/>
    <w:rsid w:val="00B24390"/>
    <w:rsid w:val="00B57F7D"/>
    <w:rsid w:val="00BB0DAF"/>
    <w:rsid w:val="00BB699A"/>
    <w:rsid w:val="00C00D2C"/>
    <w:rsid w:val="00C174F8"/>
    <w:rsid w:val="00C2150D"/>
    <w:rsid w:val="00C53291"/>
    <w:rsid w:val="00C646C7"/>
    <w:rsid w:val="00D425D2"/>
    <w:rsid w:val="00D46B8E"/>
    <w:rsid w:val="00E2215B"/>
    <w:rsid w:val="00EC77F2"/>
    <w:rsid w:val="00EF4828"/>
    <w:rsid w:val="00EF5D9D"/>
    <w:rsid w:val="00EF78B1"/>
    <w:rsid w:val="00F074EF"/>
    <w:rsid w:val="00F47F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807B"/>
  <w15:docId w15:val="{06B5F290-1EE8-40A9-816D-314D5E75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Lijstalinea">
    <w:name w:val="List Paragraph"/>
    <w:basedOn w:val="Standaard"/>
    <w:uiPriority w:val="34"/>
    <w:qFormat/>
    <w:rsid w:val="007748E0"/>
    <w:pPr>
      <w:ind w:left="720"/>
      <w:contextualSpacing/>
    </w:pPr>
  </w:style>
  <w:style w:type="character" w:styleId="Hyperlink">
    <w:name w:val="Hyperlink"/>
    <w:basedOn w:val="Standaardalinea-lettertype"/>
    <w:uiPriority w:val="99"/>
    <w:unhideWhenUsed/>
    <w:rsid w:val="00BB699A"/>
    <w:rPr>
      <w:color w:val="0000FF"/>
      <w:u w:val="single"/>
    </w:rPr>
  </w:style>
  <w:style w:type="paragraph" w:styleId="Normaalweb">
    <w:name w:val="Normal (Web)"/>
    <w:basedOn w:val="Standaard"/>
    <w:uiPriority w:val="99"/>
    <w:semiHidden/>
    <w:unhideWhenUsed/>
    <w:rsid w:val="00AB0E81"/>
    <w:pPr>
      <w:spacing w:before="100" w:beforeAutospacing="1" w:after="100" w:afterAutospacing="1" w:line="240" w:lineRule="auto"/>
    </w:pPr>
    <w:rPr>
      <w:rFonts w:ascii="Times New Roman" w:eastAsia="Times New Roman" w:hAnsi="Times New Roman"/>
      <w:color w:val="auto"/>
      <w:sz w:val="24"/>
      <w:szCs w:val="24"/>
    </w:rPr>
  </w:style>
  <w:style w:type="paragraph" w:styleId="Kopvaninhoudsopgave">
    <w:name w:val="TOC Heading"/>
    <w:basedOn w:val="Kop1"/>
    <w:next w:val="Standaard"/>
    <w:uiPriority w:val="39"/>
    <w:unhideWhenUsed/>
    <w:qFormat/>
    <w:rsid w:val="00580C8E"/>
    <w:pPr>
      <w:keepNext/>
      <w:keepLines/>
      <w:spacing w:before="240" w:after="0" w:line="259" w:lineRule="auto"/>
      <w:outlineLvl w:val="9"/>
    </w:pPr>
    <w:rPr>
      <w:rFonts w:eastAsiaTheme="majorEastAsia" w:cstheme="majorBidi"/>
      <w:b w:val="0"/>
      <w:spacing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271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DEJeroen/CloudApplications/raw/master/Pictures/TechnologieDiagram.png"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44AD282C124198B1EF57B64B1C133C"/>
        <w:category>
          <w:name w:val="Algemeen"/>
          <w:gallery w:val="placeholder"/>
        </w:category>
        <w:types>
          <w:type w:val="bbPlcHdr"/>
        </w:types>
        <w:behaviors>
          <w:behavior w:val="content"/>
        </w:behaviors>
        <w:guid w:val="{17F21100-4237-46BD-A9CA-A0A537D7E75D}"/>
      </w:docPartPr>
      <w:docPartBody>
        <w:p w:rsidR="009252EF" w:rsidRDefault="00624789">
          <w:pPr>
            <w:pStyle w:val="F344AD282C124198B1EF57B64B1C133C"/>
          </w:pPr>
          <w:r>
            <w:t>[Geef de titel van het document op]</w:t>
          </w:r>
        </w:p>
      </w:docPartBody>
    </w:docPart>
    <w:docPart>
      <w:docPartPr>
        <w:name w:val="0FA81F1A0D1C4265A5E238484729D7F0"/>
        <w:category>
          <w:name w:val="Algemeen"/>
          <w:gallery w:val="placeholder"/>
        </w:category>
        <w:types>
          <w:type w:val="bbPlcHdr"/>
        </w:types>
        <w:behaviors>
          <w:behavior w:val="content"/>
        </w:behaviors>
        <w:guid w:val="{3D8C2A57-48F3-4658-BDC7-F2FC7B1293CF}"/>
      </w:docPartPr>
      <w:docPartBody>
        <w:p w:rsidR="009252EF" w:rsidRDefault="00624789">
          <w:pPr>
            <w:pStyle w:val="0FA81F1A0D1C4265A5E238484729D7F0"/>
          </w:pPr>
          <w:r>
            <w:t>[Geef de ondertitel van het document op]</w:t>
          </w:r>
        </w:p>
      </w:docPartBody>
    </w:docPart>
    <w:docPart>
      <w:docPartPr>
        <w:name w:val="89D6D70B8D344DF98060AC84B879431C"/>
        <w:category>
          <w:name w:val="Algemeen"/>
          <w:gallery w:val="placeholder"/>
        </w:category>
        <w:types>
          <w:type w:val="bbPlcHdr"/>
        </w:types>
        <w:behaviors>
          <w:behavior w:val="content"/>
        </w:behaviors>
        <w:guid w:val="{4BB263BA-5FA2-425E-A472-F9D4CD0954A7}"/>
      </w:docPartPr>
      <w:docPartBody>
        <w:p w:rsidR="009252EF" w:rsidRDefault="00624789">
          <w:pPr>
            <w:pStyle w:val="89D6D70B8D344DF98060AC84B879431C"/>
          </w:pPr>
          <w:r>
            <w:rPr>
              <w:rFonts w:asciiTheme="majorHAnsi" w:eastAsiaTheme="majorEastAsia" w:hAnsiTheme="majorHAnsi" w:cstheme="majorBidi"/>
              <w:color w:val="FFFFFF" w:themeColor="background1"/>
              <w:sz w:val="72"/>
              <w:szCs w:val="72"/>
            </w:rPr>
            <w:t>[Geef de titel van het document op]</w:t>
          </w:r>
        </w:p>
      </w:docPartBody>
    </w:docPart>
    <w:docPart>
      <w:docPartPr>
        <w:name w:val="6AA78CEED5764DFFB6823A2DED78E9CA"/>
        <w:category>
          <w:name w:val="Algemeen"/>
          <w:gallery w:val="placeholder"/>
        </w:category>
        <w:types>
          <w:type w:val="bbPlcHdr"/>
        </w:types>
        <w:behaviors>
          <w:behavior w:val="content"/>
        </w:behaviors>
        <w:guid w:val="{1FBD5C95-B5E5-40C6-8097-C3CC57720BDF}"/>
      </w:docPartPr>
      <w:docPartBody>
        <w:p w:rsidR="009252EF" w:rsidRDefault="00624789">
          <w:pPr>
            <w:pStyle w:val="6AA78CEED5764DFFB6823A2DED78E9CA"/>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789"/>
    <w:rsid w:val="002F224F"/>
    <w:rsid w:val="00342FE4"/>
    <w:rsid w:val="00624789"/>
    <w:rsid w:val="009252EF"/>
    <w:rsid w:val="009763D6"/>
    <w:rsid w:val="00990C6B"/>
    <w:rsid w:val="00A57F11"/>
    <w:rsid w:val="00B336C2"/>
    <w:rsid w:val="00C6493B"/>
    <w:rsid w:val="00C676BA"/>
    <w:rsid w:val="00C76DB1"/>
    <w:rsid w:val="00EB2D2B"/>
    <w:rsid w:val="00FD78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344AD282C124198B1EF57B64B1C133C">
    <w:name w:val="F344AD282C124198B1EF57B64B1C133C"/>
  </w:style>
  <w:style w:type="paragraph" w:customStyle="1" w:styleId="0FA81F1A0D1C4265A5E238484729D7F0">
    <w:name w:val="0FA81F1A0D1C4265A5E238484729D7F0"/>
  </w:style>
  <w:style w:type="character" w:customStyle="1" w:styleId="Kop1Char">
    <w:name w:val="Kop 1 Char"/>
    <w:basedOn w:val="Standaardalinea-lettertype"/>
    <w:link w:val="Kop1"/>
    <w:uiPriority w:val="9"/>
    <w:rPr>
      <w:rFonts w:asciiTheme="majorHAnsi" w:eastAsiaTheme="minorHAnsi" w:hAnsiTheme="majorHAnsi" w:cs="Times New Roman"/>
      <w:b/>
      <w:color w:val="2E74B5"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E74B5"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5B9BD5"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89D6D70B8D344DF98060AC84B879431C">
    <w:name w:val="89D6D70B8D344DF98060AC84B879431C"/>
  </w:style>
  <w:style w:type="paragraph" w:customStyle="1" w:styleId="6AA78CEED5764DFFB6823A2DED78E9CA">
    <w:name w:val="6AA78CEED5764DFFB6823A2DED78E9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2016-09-30T00:00:00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B554B0FD-41EF-4694-ABB9-46F2B51D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Template>
  <TotalTime>729</TotalTime>
  <Pages>9</Pages>
  <Words>1546</Words>
  <Characters>8507</Characters>
  <Application>Microsoft Office Word</Application>
  <DocSecurity>0</DocSecurity>
  <Lines>70</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augmented reality</vt:lpstr>
      <vt:lpstr/>
    </vt:vector>
  </TitlesOfParts>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augmented reality</dc:title>
  <dc:subject>Boyd Franken en Jeroen Rietveld 3EA2</dc:subject>
  <dc:creator>Tom</dc:creator>
  <cp:keywords/>
  <dc:description/>
  <cp:lastModifiedBy>Boyd Franken</cp:lastModifiedBy>
  <cp:revision>36</cp:revision>
  <dcterms:created xsi:type="dcterms:W3CDTF">2016-09-20T12:10:00Z</dcterms:created>
  <dcterms:modified xsi:type="dcterms:W3CDTF">2016-09-30T06:54:00Z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