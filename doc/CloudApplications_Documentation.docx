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69" w:rsidRDefault="000A5769" w:rsidP="00580C8E"/>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1500362B" wp14:editId="442AD69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A76C621" wp14:editId="799BBC1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52420B"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Projectplan augmented reality</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52420B"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Mohamed El Aisatti</w:t>
                                          </w:r>
                                          <w:r w:rsidR="001C0A68">
                                            <w:rPr>
                                              <w:sz w:val="36"/>
                                              <w:szCs w:val="36"/>
                                            </w:rPr>
                                            <w:t xml:space="preserve">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A76C621"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52420B"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Projectplan augmented reality</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52420B"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Mohamed El Aisatti</w:t>
                                    </w:r>
                                    <w:r w:rsidR="001C0A68">
                                      <w:rPr>
                                        <w:sz w:val="36"/>
                                        <w:szCs w:val="36"/>
                                      </w:rPr>
                                      <w:t xml:space="preserve">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68B07CE" wp14:editId="7EB7610B">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2420B">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0-07T00:00:00Z">
                                      <w:dateFormat w:val="MMMM d, yyyy"/>
                                      <w:lid w:val="en-US"/>
                                      <w:storeMappedDataAs w:val="dateTime"/>
                                      <w:calendar w:val="gregorian"/>
                                    </w:date>
                                  </w:sdtPr>
                                  <w:sdtEndPr/>
                                  <w:sdtContent>
                                    <w:r w:rsidR="00BC5C1E">
                                      <w:rPr>
                                        <w:lang w:val="en-US"/>
                                      </w:rPr>
                                      <w:t>October 7,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68B07CE"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5E6B9F">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0-07T00:00:00Z">
                                <w:dateFormat w:val="MMMM d, yyyy"/>
                                <w:lid w:val="en-US"/>
                                <w:storeMappedDataAs w:val="dateTime"/>
                                <w:calendar w:val="gregorian"/>
                              </w:date>
                            </w:sdtPr>
                            <w:sdtEndPr/>
                            <w:sdtContent>
                              <w:r w:rsidR="00BC5C1E">
                                <w:rPr>
                                  <w:lang w:val="en-US"/>
                                </w:rPr>
                                <w:t>October 7,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D45EB8"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3803099" w:history="1">
                <w:r w:rsidR="00D45EB8" w:rsidRPr="00841C4C">
                  <w:rPr>
                    <w:rStyle w:val="Hyperlink"/>
                  </w:rPr>
                  <w:t>Project Omschrijving</w:t>
                </w:r>
                <w:r w:rsidR="00D45EB8">
                  <w:rPr>
                    <w:webHidden/>
                  </w:rPr>
                  <w:tab/>
                </w:r>
                <w:r w:rsidR="00D45EB8">
                  <w:rPr>
                    <w:webHidden/>
                  </w:rPr>
                  <w:fldChar w:fldCharType="begin"/>
                </w:r>
                <w:r w:rsidR="00D45EB8">
                  <w:rPr>
                    <w:webHidden/>
                  </w:rPr>
                  <w:instrText xml:space="preserve"> PAGEREF _Toc463803099 \h </w:instrText>
                </w:r>
                <w:r w:rsidR="00D45EB8">
                  <w:rPr>
                    <w:webHidden/>
                  </w:rPr>
                </w:r>
                <w:r w:rsidR="00D45EB8">
                  <w:rPr>
                    <w:webHidden/>
                  </w:rPr>
                  <w:fldChar w:fldCharType="separate"/>
                </w:r>
                <w:r w:rsidR="00D45EB8">
                  <w:rPr>
                    <w:webHidden/>
                  </w:rPr>
                  <w:t>2</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00" w:history="1">
                <w:r w:rsidR="00D45EB8" w:rsidRPr="00841C4C">
                  <w:rPr>
                    <w:rStyle w:val="Hyperlink"/>
                  </w:rPr>
                  <w:t>Aanleiding en context</w:t>
                </w:r>
                <w:r w:rsidR="00D45EB8">
                  <w:rPr>
                    <w:webHidden/>
                  </w:rPr>
                  <w:tab/>
                </w:r>
                <w:r w:rsidR="00D45EB8">
                  <w:rPr>
                    <w:webHidden/>
                  </w:rPr>
                  <w:fldChar w:fldCharType="begin"/>
                </w:r>
                <w:r w:rsidR="00D45EB8">
                  <w:rPr>
                    <w:webHidden/>
                  </w:rPr>
                  <w:instrText xml:space="preserve"> PAGEREF _Toc463803100 \h </w:instrText>
                </w:r>
                <w:r w:rsidR="00D45EB8">
                  <w:rPr>
                    <w:webHidden/>
                  </w:rPr>
                </w:r>
                <w:r w:rsidR="00D45EB8">
                  <w:rPr>
                    <w:webHidden/>
                  </w:rPr>
                  <w:fldChar w:fldCharType="separate"/>
                </w:r>
                <w:r w:rsidR="00D45EB8">
                  <w:rPr>
                    <w:webHidden/>
                  </w:rPr>
                  <w:t>2</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01" w:history="1">
                <w:r w:rsidR="00D45EB8" w:rsidRPr="00841C4C">
                  <w:rPr>
                    <w:rStyle w:val="Hyperlink"/>
                  </w:rPr>
                  <w:t>Probleemstelling project</w:t>
                </w:r>
                <w:r w:rsidR="00D45EB8">
                  <w:rPr>
                    <w:webHidden/>
                  </w:rPr>
                  <w:tab/>
                </w:r>
                <w:r w:rsidR="00D45EB8">
                  <w:rPr>
                    <w:webHidden/>
                  </w:rPr>
                  <w:fldChar w:fldCharType="begin"/>
                </w:r>
                <w:r w:rsidR="00D45EB8">
                  <w:rPr>
                    <w:webHidden/>
                  </w:rPr>
                  <w:instrText xml:space="preserve"> PAGEREF _Toc463803101 \h </w:instrText>
                </w:r>
                <w:r w:rsidR="00D45EB8">
                  <w:rPr>
                    <w:webHidden/>
                  </w:rPr>
                </w:r>
                <w:r w:rsidR="00D45EB8">
                  <w:rPr>
                    <w:webHidden/>
                  </w:rPr>
                  <w:fldChar w:fldCharType="separate"/>
                </w:r>
                <w:r w:rsidR="00D45EB8">
                  <w:rPr>
                    <w:webHidden/>
                  </w:rPr>
                  <w:t>2</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02" w:history="1">
                <w:r w:rsidR="00D45EB8" w:rsidRPr="00841C4C">
                  <w:rPr>
                    <w:rStyle w:val="Hyperlink"/>
                  </w:rPr>
                  <w:t>Doel project</w:t>
                </w:r>
                <w:r w:rsidR="00D45EB8">
                  <w:rPr>
                    <w:webHidden/>
                  </w:rPr>
                  <w:tab/>
                </w:r>
                <w:r w:rsidR="00D45EB8">
                  <w:rPr>
                    <w:webHidden/>
                  </w:rPr>
                  <w:fldChar w:fldCharType="begin"/>
                </w:r>
                <w:r w:rsidR="00D45EB8">
                  <w:rPr>
                    <w:webHidden/>
                  </w:rPr>
                  <w:instrText xml:space="preserve"> PAGEREF _Toc463803102 \h </w:instrText>
                </w:r>
                <w:r w:rsidR="00D45EB8">
                  <w:rPr>
                    <w:webHidden/>
                  </w:rPr>
                </w:r>
                <w:r w:rsidR="00D45EB8">
                  <w:rPr>
                    <w:webHidden/>
                  </w:rPr>
                  <w:fldChar w:fldCharType="separate"/>
                </w:r>
                <w:r w:rsidR="00D45EB8">
                  <w:rPr>
                    <w:webHidden/>
                  </w:rPr>
                  <w:t>2</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03" w:history="1">
                <w:r w:rsidR="00D45EB8" w:rsidRPr="00841C4C">
                  <w:rPr>
                    <w:rStyle w:val="Hyperlink"/>
                  </w:rPr>
                  <w:t>Beschrijving project</w:t>
                </w:r>
                <w:r w:rsidR="00D45EB8">
                  <w:rPr>
                    <w:webHidden/>
                  </w:rPr>
                  <w:tab/>
                </w:r>
                <w:r w:rsidR="00D45EB8">
                  <w:rPr>
                    <w:webHidden/>
                  </w:rPr>
                  <w:fldChar w:fldCharType="begin"/>
                </w:r>
                <w:r w:rsidR="00D45EB8">
                  <w:rPr>
                    <w:webHidden/>
                  </w:rPr>
                  <w:instrText xml:space="preserve"> PAGEREF _Toc463803103 \h </w:instrText>
                </w:r>
                <w:r w:rsidR="00D45EB8">
                  <w:rPr>
                    <w:webHidden/>
                  </w:rPr>
                </w:r>
                <w:r w:rsidR="00D45EB8">
                  <w:rPr>
                    <w:webHidden/>
                  </w:rPr>
                  <w:fldChar w:fldCharType="separate"/>
                </w:r>
                <w:r w:rsidR="00D45EB8">
                  <w:rPr>
                    <w:webHidden/>
                  </w:rPr>
                  <w:t>2</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04" w:history="1">
                <w:r w:rsidR="00D45EB8" w:rsidRPr="00841C4C">
                  <w:rPr>
                    <w:rStyle w:val="Hyperlink"/>
                  </w:rPr>
                  <w:t>Methodologie</w:t>
                </w:r>
                <w:r w:rsidR="00D45EB8">
                  <w:rPr>
                    <w:webHidden/>
                  </w:rPr>
                  <w:tab/>
                </w:r>
                <w:r w:rsidR="00D45EB8">
                  <w:rPr>
                    <w:webHidden/>
                  </w:rPr>
                  <w:fldChar w:fldCharType="begin"/>
                </w:r>
                <w:r w:rsidR="00D45EB8">
                  <w:rPr>
                    <w:webHidden/>
                  </w:rPr>
                  <w:instrText xml:space="preserve"> PAGEREF _Toc463803104 \h </w:instrText>
                </w:r>
                <w:r w:rsidR="00D45EB8">
                  <w:rPr>
                    <w:webHidden/>
                  </w:rPr>
                </w:r>
                <w:r w:rsidR="00D45EB8">
                  <w:rPr>
                    <w:webHidden/>
                  </w:rPr>
                  <w:fldChar w:fldCharType="separate"/>
                </w:r>
                <w:r w:rsidR="00D45EB8">
                  <w:rPr>
                    <w:webHidden/>
                  </w:rPr>
                  <w:t>3</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05" w:history="1">
                <w:r w:rsidR="00D45EB8" w:rsidRPr="00841C4C">
                  <w:rPr>
                    <w:rStyle w:val="Hyperlink"/>
                  </w:rPr>
                  <w:t>Verwachte problemen</w:t>
                </w:r>
                <w:r w:rsidR="00D45EB8">
                  <w:rPr>
                    <w:webHidden/>
                  </w:rPr>
                  <w:tab/>
                </w:r>
                <w:r w:rsidR="00D45EB8">
                  <w:rPr>
                    <w:webHidden/>
                  </w:rPr>
                  <w:fldChar w:fldCharType="begin"/>
                </w:r>
                <w:r w:rsidR="00D45EB8">
                  <w:rPr>
                    <w:webHidden/>
                  </w:rPr>
                  <w:instrText xml:space="preserve"> PAGEREF _Toc463803105 \h </w:instrText>
                </w:r>
                <w:r w:rsidR="00D45EB8">
                  <w:rPr>
                    <w:webHidden/>
                  </w:rPr>
                </w:r>
                <w:r w:rsidR="00D45EB8">
                  <w:rPr>
                    <w:webHidden/>
                  </w:rPr>
                  <w:fldChar w:fldCharType="separate"/>
                </w:r>
                <w:r w:rsidR="00D45EB8">
                  <w:rPr>
                    <w:webHidden/>
                  </w:rPr>
                  <w:t>3</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06" w:history="1">
                <w:r w:rsidR="00D45EB8" w:rsidRPr="00841C4C">
                  <w:rPr>
                    <w:rStyle w:val="Hyperlink"/>
                  </w:rPr>
                  <w:t>Verwachte resultaten</w:t>
                </w:r>
                <w:r w:rsidR="00D45EB8">
                  <w:rPr>
                    <w:webHidden/>
                  </w:rPr>
                  <w:tab/>
                </w:r>
                <w:r w:rsidR="00D45EB8">
                  <w:rPr>
                    <w:webHidden/>
                  </w:rPr>
                  <w:fldChar w:fldCharType="begin"/>
                </w:r>
                <w:r w:rsidR="00D45EB8">
                  <w:rPr>
                    <w:webHidden/>
                  </w:rPr>
                  <w:instrText xml:space="preserve"> PAGEREF _Toc463803106 \h </w:instrText>
                </w:r>
                <w:r w:rsidR="00D45EB8">
                  <w:rPr>
                    <w:webHidden/>
                  </w:rPr>
                </w:r>
                <w:r w:rsidR="00D45EB8">
                  <w:rPr>
                    <w:webHidden/>
                  </w:rPr>
                  <w:fldChar w:fldCharType="separate"/>
                </w:r>
                <w:r w:rsidR="00D45EB8">
                  <w:rPr>
                    <w:webHidden/>
                  </w:rPr>
                  <w:t>3</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07" w:history="1">
                <w:r w:rsidR="00D45EB8" w:rsidRPr="00841C4C">
                  <w:rPr>
                    <w:rStyle w:val="Hyperlink"/>
                  </w:rPr>
                  <w:t>Optionele features</w:t>
                </w:r>
                <w:r w:rsidR="00D45EB8">
                  <w:rPr>
                    <w:webHidden/>
                  </w:rPr>
                  <w:tab/>
                </w:r>
                <w:r w:rsidR="00D45EB8">
                  <w:rPr>
                    <w:webHidden/>
                  </w:rPr>
                  <w:fldChar w:fldCharType="begin"/>
                </w:r>
                <w:r w:rsidR="00D45EB8">
                  <w:rPr>
                    <w:webHidden/>
                  </w:rPr>
                  <w:instrText xml:space="preserve"> PAGEREF _Toc463803107 \h </w:instrText>
                </w:r>
                <w:r w:rsidR="00D45EB8">
                  <w:rPr>
                    <w:webHidden/>
                  </w:rPr>
                </w:r>
                <w:r w:rsidR="00D45EB8">
                  <w:rPr>
                    <w:webHidden/>
                  </w:rPr>
                  <w:fldChar w:fldCharType="separate"/>
                </w:r>
                <w:r w:rsidR="00D45EB8">
                  <w:rPr>
                    <w:webHidden/>
                  </w:rPr>
                  <w:t>3</w:t>
                </w:r>
                <w:r w:rsidR="00D45EB8">
                  <w:rPr>
                    <w:webHidden/>
                  </w:rPr>
                  <w:fldChar w:fldCharType="end"/>
                </w:r>
              </w:hyperlink>
            </w:p>
            <w:p w:rsidR="00D45EB8" w:rsidRDefault="0052420B">
              <w:pPr>
                <w:pStyle w:val="Inhopg1"/>
                <w:rPr>
                  <w:rFonts w:eastAsiaTheme="minorEastAsia" w:cstheme="minorBidi"/>
                  <w:smallCaps w:val="0"/>
                  <w:color w:val="auto"/>
                  <w:szCs w:val="22"/>
                </w:rPr>
              </w:pPr>
              <w:hyperlink w:anchor="_Toc463803108" w:history="1">
                <w:r w:rsidR="00D45EB8" w:rsidRPr="00841C4C">
                  <w:rPr>
                    <w:rStyle w:val="Hyperlink"/>
                  </w:rPr>
                  <w:t>Technologie</w:t>
                </w:r>
                <w:r w:rsidR="00D45EB8">
                  <w:rPr>
                    <w:webHidden/>
                  </w:rPr>
                  <w:tab/>
                </w:r>
                <w:r w:rsidR="00D45EB8">
                  <w:rPr>
                    <w:webHidden/>
                  </w:rPr>
                  <w:fldChar w:fldCharType="begin"/>
                </w:r>
                <w:r w:rsidR="00D45EB8">
                  <w:rPr>
                    <w:webHidden/>
                  </w:rPr>
                  <w:instrText xml:space="preserve"> PAGEREF _Toc463803108 \h </w:instrText>
                </w:r>
                <w:r w:rsidR="00D45EB8">
                  <w:rPr>
                    <w:webHidden/>
                  </w:rPr>
                </w:r>
                <w:r w:rsidR="00D45EB8">
                  <w:rPr>
                    <w:webHidden/>
                  </w:rPr>
                  <w:fldChar w:fldCharType="separate"/>
                </w:r>
                <w:r w:rsidR="00D45EB8">
                  <w:rPr>
                    <w:webHidden/>
                  </w:rPr>
                  <w:t>4</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09" w:history="1">
                <w:r w:rsidR="00D45EB8" w:rsidRPr="00841C4C">
                  <w:rPr>
                    <w:rStyle w:val="Hyperlink"/>
                  </w:rPr>
                  <w:t>Android</w:t>
                </w:r>
                <w:r w:rsidR="00D45EB8">
                  <w:rPr>
                    <w:webHidden/>
                  </w:rPr>
                  <w:tab/>
                </w:r>
                <w:r w:rsidR="00D45EB8">
                  <w:rPr>
                    <w:webHidden/>
                  </w:rPr>
                  <w:fldChar w:fldCharType="begin"/>
                </w:r>
                <w:r w:rsidR="00D45EB8">
                  <w:rPr>
                    <w:webHidden/>
                  </w:rPr>
                  <w:instrText xml:space="preserve"> PAGEREF _Toc463803109 \h </w:instrText>
                </w:r>
                <w:r w:rsidR="00D45EB8">
                  <w:rPr>
                    <w:webHidden/>
                  </w:rPr>
                </w:r>
                <w:r w:rsidR="00D45EB8">
                  <w:rPr>
                    <w:webHidden/>
                  </w:rPr>
                  <w:fldChar w:fldCharType="separate"/>
                </w:r>
                <w:r w:rsidR="00D45EB8">
                  <w:rPr>
                    <w:webHidden/>
                  </w:rPr>
                  <w:t>4</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10" w:history="1">
                <w:r w:rsidR="00D45EB8" w:rsidRPr="00841C4C">
                  <w:rPr>
                    <w:rStyle w:val="Hyperlink"/>
                  </w:rPr>
                  <w:t>Angular &amp; bootstrap</w:t>
                </w:r>
                <w:r w:rsidR="00D45EB8">
                  <w:rPr>
                    <w:webHidden/>
                  </w:rPr>
                  <w:tab/>
                </w:r>
                <w:r w:rsidR="00D45EB8">
                  <w:rPr>
                    <w:webHidden/>
                  </w:rPr>
                  <w:fldChar w:fldCharType="begin"/>
                </w:r>
                <w:r w:rsidR="00D45EB8">
                  <w:rPr>
                    <w:webHidden/>
                  </w:rPr>
                  <w:instrText xml:space="preserve"> PAGEREF _Toc463803110 \h </w:instrText>
                </w:r>
                <w:r w:rsidR="00D45EB8">
                  <w:rPr>
                    <w:webHidden/>
                  </w:rPr>
                </w:r>
                <w:r w:rsidR="00D45EB8">
                  <w:rPr>
                    <w:webHidden/>
                  </w:rPr>
                  <w:fldChar w:fldCharType="separate"/>
                </w:r>
                <w:r w:rsidR="00D45EB8">
                  <w:rPr>
                    <w:webHidden/>
                  </w:rPr>
                  <w:t>4</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11" w:history="1">
                <w:r w:rsidR="00D45EB8" w:rsidRPr="00841C4C">
                  <w:rPr>
                    <w:rStyle w:val="Hyperlink"/>
                  </w:rPr>
                  <w:t>OpenCV/JavaCV</w:t>
                </w:r>
                <w:r w:rsidR="00D45EB8">
                  <w:rPr>
                    <w:webHidden/>
                  </w:rPr>
                  <w:tab/>
                </w:r>
                <w:r w:rsidR="00D45EB8">
                  <w:rPr>
                    <w:webHidden/>
                  </w:rPr>
                  <w:fldChar w:fldCharType="begin"/>
                </w:r>
                <w:r w:rsidR="00D45EB8">
                  <w:rPr>
                    <w:webHidden/>
                  </w:rPr>
                  <w:instrText xml:space="preserve"> PAGEREF _Toc463803111 \h </w:instrText>
                </w:r>
                <w:r w:rsidR="00D45EB8">
                  <w:rPr>
                    <w:webHidden/>
                  </w:rPr>
                </w:r>
                <w:r w:rsidR="00D45EB8">
                  <w:rPr>
                    <w:webHidden/>
                  </w:rPr>
                  <w:fldChar w:fldCharType="separate"/>
                </w:r>
                <w:r w:rsidR="00D45EB8">
                  <w:rPr>
                    <w:webHidden/>
                  </w:rPr>
                  <w:t>4</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12" w:history="1">
                <w:r w:rsidR="00D45EB8" w:rsidRPr="00841C4C">
                  <w:rPr>
                    <w:rStyle w:val="Hyperlink"/>
                  </w:rPr>
                  <w:t>Firebase</w:t>
                </w:r>
                <w:r w:rsidR="00D45EB8">
                  <w:rPr>
                    <w:webHidden/>
                  </w:rPr>
                  <w:tab/>
                </w:r>
                <w:r w:rsidR="00D45EB8">
                  <w:rPr>
                    <w:webHidden/>
                  </w:rPr>
                  <w:fldChar w:fldCharType="begin"/>
                </w:r>
                <w:r w:rsidR="00D45EB8">
                  <w:rPr>
                    <w:webHidden/>
                  </w:rPr>
                  <w:instrText xml:space="preserve"> PAGEREF _Toc463803112 \h </w:instrText>
                </w:r>
                <w:r w:rsidR="00D45EB8">
                  <w:rPr>
                    <w:webHidden/>
                  </w:rPr>
                </w:r>
                <w:r w:rsidR="00D45EB8">
                  <w:rPr>
                    <w:webHidden/>
                  </w:rPr>
                  <w:fldChar w:fldCharType="separate"/>
                </w:r>
                <w:r w:rsidR="00D45EB8">
                  <w:rPr>
                    <w:webHidden/>
                  </w:rPr>
                  <w:t>4</w:t>
                </w:r>
                <w:r w:rsidR="00D45EB8">
                  <w:rPr>
                    <w:webHidden/>
                  </w:rPr>
                  <w:fldChar w:fldCharType="end"/>
                </w:r>
              </w:hyperlink>
            </w:p>
            <w:p w:rsidR="00D45EB8" w:rsidRDefault="0052420B">
              <w:pPr>
                <w:pStyle w:val="Inhopg1"/>
                <w:rPr>
                  <w:rFonts w:eastAsiaTheme="minorEastAsia" w:cstheme="minorBidi"/>
                  <w:smallCaps w:val="0"/>
                  <w:color w:val="auto"/>
                  <w:szCs w:val="22"/>
                </w:rPr>
              </w:pPr>
              <w:hyperlink w:anchor="_Toc463803113" w:history="1">
                <w:r w:rsidR="00D45EB8" w:rsidRPr="00841C4C">
                  <w:rPr>
                    <w:rStyle w:val="Hyperlink"/>
                    <w:lang w:val="nl"/>
                  </w:rPr>
                  <w:t>Uitkomst voor de maatschappij</w:t>
                </w:r>
                <w:r w:rsidR="00D45EB8">
                  <w:rPr>
                    <w:webHidden/>
                  </w:rPr>
                  <w:tab/>
                </w:r>
                <w:r w:rsidR="00D45EB8">
                  <w:rPr>
                    <w:webHidden/>
                  </w:rPr>
                  <w:fldChar w:fldCharType="begin"/>
                </w:r>
                <w:r w:rsidR="00D45EB8">
                  <w:rPr>
                    <w:webHidden/>
                  </w:rPr>
                  <w:instrText xml:space="preserve"> PAGEREF _Toc463803113 \h </w:instrText>
                </w:r>
                <w:r w:rsidR="00D45EB8">
                  <w:rPr>
                    <w:webHidden/>
                  </w:rPr>
                </w:r>
                <w:r w:rsidR="00D45EB8">
                  <w:rPr>
                    <w:webHidden/>
                  </w:rPr>
                  <w:fldChar w:fldCharType="separate"/>
                </w:r>
                <w:r w:rsidR="00D45EB8">
                  <w:rPr>
                    <w:webHidden/>
                  </w:rPr>
                  <w:t>5</w:t>
                </w:r>
                <w:r w:rsidR="00D45EB8">
                  <w:rPr>
                    <w:webHidden/>
                  </w:rPr>
                  <w:fldChar w:fldCharType="end"/>
                </w:r>
              </w:hyperlink>
            </w:p>
            <w:p w:rsidR="00D45EB8" w:rsidRDefault="0052420B">
              <w:pPr>
                <w:pStyle w:val="Inhopg1"/>
                <w:rPr>
                  <w:rFonts w:eastAsiaTheme="minorEastAsia" w:cstheme="minorBidi"/>
                  <w:smallCaps w:val="0"/>
                  <w:color w:val="auto"/>
                  <w:szCs w:val="22"/>
                </w:rPr>
              </w:pPr>
              <w:hyperlink w:anchor="_Toc463803114" w:history="1">
                <w:r w:rsidR="00D45EB8" w:rsidRPr="00841C4C">
                  <w:rPr>
                    <w:rStyle w:val="Hyperlink"/>
                    <w:lang w:val="nl"/>
                  </w:rPr>
                  <w:t>User stories/Actoren</w:t>
                </w:r>
                <w:r w:rsidR="00D45EB8">
                  <w:rPr>
                    <w:webHidden/>
                  </w:rPr>
                  <w:tab/>
                </w:r>
                <w:r w:rsidR="00D45EB8">
                  <w:rPr>
                    <w:webHidden/>
                  </w:rPr>
                  <w:fldChar w:fldCharType="begin"/>
                </w:r>
                <w:r w:rsidR="00D45EB8">
                  <w:rPr>
                    <w:webHidden/>
                  </w:rPr>
                  <w:instrText xml:space="preserve"> PAGEREF _Toc463803114 \h </w:instrText>
                </w:r>
                <w:r w:rsidR="00D45EB8">
                  <w:rPr>
                    <w:webHidden/>
                  </w:rPr>
                </w:r>
                <w:r w:rsidR="00D45EB8">
                  <w:rPr>
                    <w:webHidden/>
                  </w:rPr>
                  <w:fldChar w:fldCharType="separate"/>
                </w:r>
                <w:r w:rsidR="00D45EB8">
                  <w:rPr>
                    <w:webHidden/>
                  </w:rPr>
                  <w:t>5</w:t>
                </w:r>
                <w:r w:rsidR="00D45EB8">
                  <w:rPr>
                    <w:webHidden/>
                  </w:rPr>
                  <w:fldChar w:fldCharType="end"/>
                </w:r>
              </w:hyperlink>
            </w:p>
            <w:p w:rsidR="00D45EB8" w:rsidRDefault="0052420B">
              <w:pPr>
                <w:pStyle w:val="Inhopg1"/>
                <w:rPr>
                  <w:rFonts w:eastAsiaTheme="minorEastAsia" w:cstheme="minorBidi"/>
                  <w:smallCaps w:val="0"/>
                  <w:color w:val="auto"/>
                  <w:szCs w:val="22"/>
                </w:rPr>
              </w:pPr>
              <w:hyperlink w:anchor="_Toc463803115" w:history="1">
                <w:r w:rsidR="00D45EB8" w:rsidRPr="00841C4C">
                  <w:rPr>
                    <w:rStyle w:val="Hyperlink"/>
                    <w:lang w:val="nl"/>
                  </w:rPr>
                  <w:t>Mockups</w:t>
                </w:r>
                <w:r w:rsidR="00D45EB8">
                  <w:rPr>
                    <w:webHidden/>
                  </w:rPr>
                  <w:tab/>
                </w:r>
                <w:r w:rsidR="00D45EB8">
                  <w:rPr>
                    <w:webHidden/>
                  </w:rPr>
                  <w:fldChar w:fldCharType="begin"/>
                </w:r>
                <w:r w:rsidR="00D45EB8">
                  <w:rPr>
                    <w:webHidden/>
                  </w:rPr>
                  <w:instrText xml:space="preserve"> PAGEREF _Toc463803115 \h </w:instrText>
                </w:r>
                <w:r w:rsidR="00D45EB8">
                  <w:rPr>
                    <w:webHidden/>
                  </w:rPr>
                </w:r>
                <w:r w:rsidR="00D45EB8">
                  <w:rPr>
                    <w:webHidden/>
                  </w:rPr>
                  <w:fldChar w:fldCharType="separate"/>
                </w:r>
                <w:r w:rsidR="00D45EB8">
                  <w:rPr>
                    <w:webHidden/>
                  </w:rPr>
                  <w:t>6</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16" w:history="1">
                <w:r w:rsidR="00D45EB8" w:rsidRPr="00841C4C">
                  <w:rPr>
                    <w:rStyle w:val="Hyperlink"/>
                    <w:lang w:val="nl"/>
                  </w:rPr>
                  <w:t>Settings (android)</w:t>
                </w:r>
                <w:r w:rsidR="00D45EB8">
                  <w:rPr>
                    <w:webHidden/>
                  </w:rPr>
                  <w:tab/>
                </w:r>
                <w:r w:rsidR="00D45EB8">
                  <w:rPr>
                    <w:webHidden/>
                  </w:rPr>
                  <w:fldChar w:fldCharType="begin"/>
                </w:r>
                <w:r w:rsidR="00D45EB8">
                  <w:rPr>
                    <w:webHidden/>
                  </w:rPr>
                  <w:instrText xml:space="preserve"> PAGEREF _Toc463803116 \h </w:instrText>
                </w:r>
                <w:r w:rsidR="00D45EB8">
                  <w:rPr>
                    <w:webHidden/>
                  </w:rPr>
                </w:r>
                <w:r w:rsidR="00D45EB8">
                  <w:rPr>
                    <w:webHidden/>
                  </w:rPr>
                  <w:fldChar w:fldCharType="separate"/>
                </w:r>
                <w:r w:rsidR="00D45EB8">
                  <w:rPr>
                    <w:webHidden/>
                  </w:rPr>
                  <w:t>6</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17" w:history="1">
                <w:r w:rsidR="00D45EB8" w:rsidRPr="00841C4C">
                  <w:rPr>
                    <w:rStyle w:val="Hyperlink"/>
                    <w:lang w:val="nl"/>
                  </w:rPr>
                  <w:t>Camera (android)</w:t>
                </w:r>
                <w:r w:rsidR="00D45EB8">
                  <w:rPr>
                    <w:webHidden/>
                  </w:rPr>
                  <w:tab/>
                </w:r>
                <w:r w:rsidR="00D45EB8">
                  <w:rPr>
                    <w:webHidden/>
                  </w:rPr>
                  <w:fldChar w:fldCharType="begin"/>
                </w:r>
                <w:r w:rsidR="00D45EB8">
                  <w:rPr>
                    <w:webHidden/>
                  </w:rPr>
                  <w:instrText xml:space="preserve"> PAGEREF _Toc463803117 \h </w:instrText>
                </w:r>
                <w:r w:rsidR="00D45EB8">
                  <w:rPr>
                    <w:webHidden/>
                  </w:rPr>
                </w:r>
                <w:r w:rsidR="00D45EB8">
                  <w:rPr>
                    <w:webHidden/>
                  </w:rPr>
                  <w:fldChar w:fldCharType="separate"/>
                </w:r>
                <w:r w:rsidR="00D45EB8">
                  <w:rPr>
                    <w:webHidden/>
                  </w:rPr>
                  <w:t>7</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18" w:history="1">
                <w:r w:rsidR="00D45EB8" w:rsidRPr="00841C4C">
                  <w:rPr>
                    <w:rStyle w:val="Hyperlink"/>
                    <w:lang w:val="nl"/>
                  </w:rPr>
                  <w:t>Login (android)</w:t>
                </w:r>
                <w:r w:rsidR="00D45EB8">
                  <w:rPr>
                    <w:webHidden/>
                  </w:rPr>
                  <w:tab/>
                </w:r>
                <w:r w:rsidR="00D45EB8">
                  <w:rPr>
                    <w:webHidden/>
                  </w:rPr>
                  <w:fldChar w:fldCharType="begin"/>
                </w:r>
                <w:r w:rsidR="00D45EB8">
                  <w:rPr>
                    <w:webHidden/>
                  </w:rPr>
                  <w:instrText xml:space="preserve"> PAGEREF _Toc463803118 \h </w:instrText>
                </w:r>
                <w:r w:rsidR="00D45EB8">
                  <w:rPr>
                    <w:webHidden/>
                  </w:rPr>
                </w:r>
                <w:r w:rsidR="00D45EB8">
                  <w:rPr>
                    <w:webHidden/>
                  </w:rPr>
                  <w:fldChar w:fldCharType="separate"/>
                </w:r>
                <w:r w:rsidR="00D45EB8">
                  <w:rPr>
                    <w:webHidden/>
                  </w:rPr>
                  <w:t>9</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19" w:history="1">
                <w:r w:rsidR="00D45EB8" w:rsidRPr="00841C4C">
                  <w:rPr>
                    <w:rStyle w:val="Hyperlink"/>
                    <w:lang w:val="nl"/>
                  </w:rPr>
                  <w:t>Login(web)</w:t>
                </w:r>
                <w:r w:rsidR="00D45EB8">
                  <w:rPr>
                    <w:webHidden/>
                  </w:rPr>
                  <w:tab/>
                </w:r>
                <w:r w:rsidR="00D45EB8">
                  <w:rPr>
                    <w:webHidden/>
                  </w:rPr>
                  <w:fldChar w:fldCharType="begin"/>
                </w:r>
                <w:r w:rsidR="00D45EB8">
                  <w:rPr>
                    <w:webHidden/>
                  </w:rPr>
                  <w:instrText xml:space="preserve"> PAGEREF _Toc463803119 \h </w:instrText>
                </w:r>
                <w:r w:rsidR="00D45EB8">
                  <w:rPr>
                    <w:webHidden/>
                  </w:rPr>
                </w:r>
                <w:r w:rsidR="00D45EB8">
                  <w:rPr>
                    <w:webHidden/>
                  </w:rPr>
                  <w:fldChar w:fldCharType="separate"/>
                </w:r>
                <w:r w:rsidR="00D45EB8">
                  <w:rPr>
                    <w:webHidden/>
                  </w:rPr>
                  <w:t>10</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20" w:history="1">
                <w:r w:rsidR="00D45EB8" w:rsidRPr="00841C4C">
                  <w:rPr>
                    <w:rStyle w:val="Hyperlink"/>
                    <w:lang w:val="nl"/>
                  </w:rPr>
                  <w:t>Resultaten (web)</w:t>
                </w:r>
                <w:r w:rsidR="00D45EB8">
                  <w:rPr>
                    <w:webHidden/>
                  </w:rPr>
                  <w:tab/>
                </w:r>
                <w:r w:rsidR="00D45EB8">
                  <w:rPr>
                    <w:webHidden/>
                  </w:rPr>
                  <w:fldChar w:fldCharType="begin"/>
                </w:r>
                <w:r w:rsidR="00D45EB8">
                  <w:rPr>
                    <w:webHidden/>
                  </w:rPr>
                  <w:instrText xml:space="preserve"> PAGEREF _Toc463803120 \h </w:instrText>
                </w:r>
                <w:r w:rsidR="00D45EB8">
                  <w:rPr>
                    <w:webHidden/>
                  </w:rPr>
                </w:r>
                <w:r w:rsidR="00D45EB8">
                  <w:rPr>
                    <w:webHidden/>
                  </w:rPr>
                  <w:fldChar w:fldCharType="separate"/>
                </w:r>
                <w:r w:rsidR="00D45EB8">
                  <w:rPr>
                    <w:webHidden/>
                  </w:rPr>
                  <w:t>10</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21" w:history="1">
                <w:r w:rsidR="00D45EB8" w:rsidRPr="00841C4C">
                  <w:rPr>
                    <w:rStyle w:val="Hyperlink"/>
                    <w:lang w:val="nl"/>
                  </w:rPr>
                  <w:t>Les beginnen (web)</w:t>
                </w:r>
                <w:r w:rsidR="00D45EB8">
                  <w:rPr>
                    <w:webHidden/>
                  </w:rPr>
                  <w:tab/>
                </w:r>
                <w:r w:rsidR="00D45EB8">
                  <w:rPr>
                    <w:webHidden/>
                  </w:rPr>
                  <w:fldChar w:fldCharType="begin"/>
                </w:r>
                <w:r w:rsidR="00D45EB8">
                  <w:rPr>
                    <w:webHidden/>
                  </w:rPr>
                  <w:instrText xml:space="preserve"> PAGEREF _Toc463803121 \h </w:instrText>
                </w:r>
                <w:r w:rsidR="00D45EB8">
                  <w:rPr>
                    <w:webHidden/>
                  </w:rPr>
                </w:r>
                <w:r w:rsidR="00D45EB8">
                  <w:rPr>
                    <w:webHidden/>
                  </w:rPr>
                  <w:fldChar w:fldCharType="separate"/>
                </w:r>
                <w:r w:rsidR="00D45EB8">
                  <w:rPr>
                    <w:webHidden/>
                  </w:rPr>
                  <w:t>11</w:t>
                </w:r>
                <w:r w:rsidR="00D45EB8">
                  <w:rPr>
                    <w:webHidden/>
                  </w:rPr>
                  <w:fldChar w:fldCharType="end"/>
                </w:r>
              </w:hyperlink>
            </w:p>
            <w:p w:rsidR="00D45EB8" w:rsidRDefault="0052420B">
              <w:pPr>
                <w:pStyle w:val="Inhopg2"/>
                <w:rPr>
                  <w:rFonts w:eastAsiaTheme="minorEastAsia" w:cstheme="minorBidi"/>
                  <w:smallCaps w:val="0"/>
                  <w:color w:val="auto"/>
                  <w:szCs w:val="22"/>
                </w:rPr>
              </w:pPr>
              <w:hyperlink w:anchor="_Toc463803122" w:history="1">
                <w:r w:rsidR="00D45EB8" w:rsidRPr="00841C4C">
                  <w:rPr>
                    <w:rStyle w:val="Hyperlink"/>
                    <w:lang w:val="nl"/>
                  </w:rPr>
                  <w:t>Les voorbereiden (web)</w:t>
                </w:r>
                <w:r w:rsidR="00D45EB8">
                  <w:rPr>
                    <w:webHidden/>
                  </w:rPr>
                  <w:tab/>
                </w:r>
                <w:r w:rsidR="00D45EB8">
                  <w:rPr>
                    <w:webHidden/>
                  </w:rPr>
                  <w:fldChar w:fldCharType="begin"/>
                </w:r>
                <w:r w:rsidR="00D45EB8">
                  <w:rPr>
                    <w:webHidden/>
                  </w:rPr>
                  <w:instrText xml:space="preserve"> PAGEREF _Toc463803122 \h </w:instrText>
                </w:r>
                <w:r w:rsidR="00D45EB8">
                  <w:rPr>
                    <w:webHidden/>
                  </w:rPr>
                </w:r>
                <w:r w:rsidR="00D45EB8">
                  <w:rPr>
                    <w:webHidden/>
                  </w:rPr>
                  <w:fldChar w:fldCharType="separate"/>
                </w:r>
                <w:r w:rsidR="00D45EB8">
                  <w:rPr>
                    <w:webHidden/>
                  </w:rPr>
                  <w:t>11</w:t>
                </w:r>
                <w:r w:rsidR="00D45EB8">
                  <w:rPr>
                    <w:webHidden/>
                  </w:rPr>
                  <w:fldChar w:fldCharType="end"/>
                </w:r>
              </w:hyperlink>
            </w:p>
            <w:p w:rsidR="00D45EB8" w:rsidRDefault="0052420B">
              <w:pPr>
                <w:pStyle w:val="Inhopg1"/>
                <w:rPr>
                  <w:rFonts w:eastAsiaTheme="minorEastAsia" w:cstheme="minorBidi"/>
                  <w:smallCaps w:val="0"/>
                  <w:color w:val="auto"/>
                  <w:szCs w:val="22"/>
                </w:rPr>
              </w:pPr>
              <w:hyperlink w:anchor="_Toc463803123" w:history="1">
                <w:r w:rsidR="00D45EB8" w:rsidRPr="00841C4C">
                  <w:rPr>
                    <w:rStyle w:val="Hyperlink"/>
                    <w:lang w:val="nl"/>
                  </w:rPr>
                  <w:t>Links</w:t>
                </w:r>
                <w:r w:rsidR="00D45EB8">
                  <w:rPr>
                    <w:webHidden/>
                  </w:rPr>
                  <w:tab/>
                </w:r>
                <w:r w:rsidR="00D45EB8">
                  <w:rPr>
                    <w:webHidden/>
                  </w:rPr>
                  <w:fldChar w:fldCharType="begin"/>
                </w:r>
                <w:r w:rsidR="00D45EB8">
                  <w:rPr>
                    <w:webHidden/>
                  </w:rPr>
                  <w:instrText xml:space="preserve"> PAGEREF _Toc463803123 \h </w:instrText>
                </w:r>
                <w:r w:rsidR="00D45EB8">
                  <w:rPr>
                    <w:webHidden/>
                  </w:rPr>
                </w:r>
                <w:r w:rsidR="00D45EB8">
                  <w:rPr>
                    <w:webHidden/>
                  </w:rPr>
                  <w:fldChar w:fldCharType="separate"/>
                </w:r>
                <w:r w:rsidR="00D45EB8">
                  <w:rPr>
                    <w:webHidden/>
                  </w:rPr>
                  <w:t>11</w:t>
                </w:r>
                <w:r w:rsidR="00D45EB8">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BC5C1E" w:rsidRDefault="00BC5C1E">
          <w:pPr>
            <w:spacing w:after="200"/>
          </w:pPr>
        </w:p>
        <w:p w:rsidR="001C7AA9" w:rsidRDefault="0052420B"/>
      </w:sdtContent>
    </w:sdt>
    <w:p w:rsidR="001C7AA9" w:rsidRDefault="0052420B">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Projectplan augmented reality</w:t>
          </w:r>
        </w:sdtContent>
      </w:sdt>
    </w:p>
    <w:p w:rsidR="001C7AA9" w:rsidRDefault="0052420B">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C4376D">
            <w:t>Boyd Franken, Mohamed El Aisatti en Jeroen Rietveld 3EA2</w:t>
          </w:r>
        </w:sdtContent>
      </w:sdt>
    </w:p>
    <w:p w:rsidR="00033FFE" w:rsidRDefault="00EF4828" w:rsidP="00033FFE">
      <w:pPr>
        <w:pStyle w:val="Kop1"/>
      </w:pPr>
      <w:bookmarkStart w:id="0" w:name="_Toc463803099"/>
      <w:r>
        <w:t>Project Omschrijving</w:t>
      </w:r>
      <w:bookmarkEnd w:id="0"/>
    </w:p>
    <w:p w:rsidR="00AC170E" w:rsidRDefault="00AC170E" w:rsidP="00AC170E">
      <w:pPr>
        <w:pStyle w:val="Kop2"/>
      </w:pPr>
      <w:bookmarkStart w:id="1" w:name="_Toc463803100"/>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IT-minded bezig was. Hier</w:t>
      </w:r>
      <w:r w:rsidR="0040702A">
        <w:t xml:space="preserve">uit kwam het idee </w:t>
      </w:r>
      <w:r w:rsidR="002D33D2">
        <w:t>hoe</w:t>
      </w:r>
      <w:r>
        <w:t xml:space="preserve"> augmented-reality technologie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3803101"/>
      <w:r>
        <w:t>Probleemstelling</w:t>
      </w:r>
      <w:r w:rsidR="00AC170E">
        <w:t xml:space="preserve"> project</w:t>
      </w:r>
      <w:bookmarkEnd w:id="2"/>
    </w:p>
    <w:p w:rsidR="00DF152F"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xml:space="preserve">. </w:t>
      </w:r>
      <w:r w:rsidR="004F0796">
        <w:t>De leraar kan via een webapplic</w:t>
      </w:r>
      <w:r w:rsidR="00E87684">
        <w:t>atie vragen voorbereiden voor de les. Deze lessen en respectievelijk de vragen worden dan via een projector getoond. De leerlingen hebben A4tjes met QR-codes</w:t>
      </w:r>
      <w:r w:rsidR="00DF152F">
        <w:t xml:space="preserve"> of figuren met felle kleuren</w:t>
      </w:r>
      <w:r w:rsidR="00E87684">
        <w:t xml:space="preserve"> ter beschikking</w:t>
      </w:r>
      <w:r w:rsidR="002E6525">
        <w:t>, deze stellen de antwoorden voor van de studenten</w:t>
      </w:r>
      <w:r w:rsidR="00E87684">
        <w:t>.</w:t>
      </w:r>
      <w:r w:rsidR="00F66614">
        <w:t xml:space="preserve"> Aan de hand van testen zullen we besluiten welke figuren dit zijn. Op dit moment zijn deze nog niet bekend</w:t>
      </w:r>
      <w:r w:rsidR="00D16E04">
        <w:t>.</w:t>
      </w:r>
      <w:r w:rsidR="00E87684">
        <w:t xml:space="preserve"> </w:t>
      </w:r>
      <w:r w:rsidR="002E6525">
        <w:t xml:space="preserve">Zodra het signaal gegeven </w:t>
      </w:r>
      <w:r w:rsidR="009215E9">
        <w:t>wordt</w:t>
      </w:r>
      <w:r w:rsidR="002E6525">
        <w:t>, steken de leerlingen hun antwoorden (QR-codes of figuren) de lucht in.</w:t>
      </w:r>
    </w:p>
    <w:p w:rsidR="00BE0E7E" w:rsidRDefault="00E87684" w:rsidP="001C0A68">
      <w:r>
        <w:t xml:space="preserve">De QR-codes </w:t>
      </w:r>
      <w:r w:rsidR="00DF152F">
        <w:t>bevatten</w:t>
      </w:r>
      <w:r>
        <w:t xml:space="preserve"> een antwoord wat overeenkomt met de antwoordmogelijkheden die te zien zijn op het scherm.</w:t>
      </w:r>
      <w:r w:rsidR="00DF152F">
        <w:t xml:space="preserve"> De leraar scant alle QR-</w:t>
      </w:r>
      <w:r w:rsidR="00BE0E7E">
        <w:t>codes met onze Androidapplicatie</w:t>
      </w:r>
      <w:r w:rsidR="00E00EC2">
        <w:t>. Deze telt de resultaten bij elkaar op.</w:t>
      </w:r>
      <w:r w:rsidR="00BE0E7E">
        <w:t xml:space="preserve"> De figuren zijn gekleurd met felle kleuren</w:t>
      </w:r>
      <w:r w:rsidR="00E00EC2">
        <w:t>.</w:t>
      </w:r>
      <w:r w:rsidR="00BE0E7E">
        <w:t xml:space="preserve"> De app kan met behulp van kleur en figuurherkenning zien of de figuur al eens omhoog is gehouden</w:t>
      </w:r>
      <w:r w:rsidR="00B77D93">
        <w:t>.</w:t>
      </w:r>
      <w:r w:rsidR="00E00EC2">
        <w:t xml:space="preserve"> De app telt alle gegevens bij elkaar op en stuurt deze vervolgens naar onze webapplicatie. Daarna wordt er via de webapp een grafiek gemaakt om de resultaten </w:t>
      </w:r>
      <w:r w:rsidR="002E6525">
        <w:t>visueel te tonen</w:t>
      </w:r>
      <w:r w:rsidR="00E00EC2">
        <w:t>.</w:t>
      </w:r>
    </w:p>
    <w:p w:rsidR="00AC170E" w:rsidRDefault="00AC170E" w:rsidP="00AC170E">
      <w:pPr>
        <w:pStyle w:val="Kop2"/>
      </w:pPr>
      <w:bookmarkStart w:id="3" w:name="_Toc463803102"/>
      <w:r>
        <w:t>Doel project</w:t>
      </w:r>
      <w:bookmarkEnd w:id="3"/>
    </w:p>
    <w:p w:rsidR="00AC170E" w:rsidRDefault="002114DD" w:rsidP="001C0A68">
      <w:r>
        <w:t>Het doel is om een applicatie met clouddienst te ontwikkelen voor leerkrachten om hun lessen levendiger te maken. Leraren kunnen vragen voorbereiden om tijdens de lessen aan de kinderen te stellen. De kinderen houden QR-codes of felgekleurde figuurtjes omhoog. Deze QR-codes of figuurtjes stellen het antwoord van de leerlingen voor. De leraar scant deze met de mobiele applicatie en stuurt de gescande resultaten vervolgens naar de Cloud server. Vervolgens worden de resultaten op het scherm getoond en kan de leraar zien hoe goed de leerlingen zijn stof opnemen. Leerlingen krijgen vervolgens feedback over welk antwoord het juiste was en zien op deze manier zelf hoe goed ze de stof opnemen.</w:t>
      </w:r>
    </w:p>
    <w:p w:rsidR="00033FFE" w:rsidRDefault="00033FFE" w:rsidP="00033FFE">
      <w:pPr>
        <w:pStyle w:val="Kop2"/>
      </w:pPr>
      <w:bookmarkStart w:id="4" w:name="_Toc463803103"/>
      <w:r>
        <w:t xml:space="preserve">Beschrijving </w:t>
      </w:r>
      <w:r w:rsidR="00512EFB">
        <w:t>project</w:t>
      </w:r>
      <w:bookmarkEnd w:id="4"/>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leert verschillende figuren</w:t>
      </w:r>
      <w:r w:rsidR="009215E9">
        <w:t xml:space="preserve"> of QR-codes</w:t>
      </w:r>
      <w:r w:rsidR="000B238D">
        <w:t xml:space="preserve"> herkennen. </w:t>
      </w:r>
      <w:r w:rsidR="00EC77F2">
        <w:t>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w:t>
      </w:r>
      <w:r w:rsidR="009215E9">
        <w:t xml:space="preserve"> besloten worden wat hij scant, figuren of QR-codes.</w:t>
      </w:r>
      <w:r w:rsidR="00EC77F2">
        <w:t xml:space="preserve"> </w:t>
      </w:r>
      <w:r w:rsidR="00512EFB">
        <w:t xml:space="preserve">Daarnaast wordt er meegestuurd </w:t>
      </w:r>
      <w:r w:rsidR="00EC77F2">
        <w:t>welk leerjaar, klas of les wordt meegestuurd om beter onderscheid te kunnen maken tussen de data.</w:t>
      </w:r>
    </w:p>
    <w:p w:rsidR="00512EFB" w:rsidRDefault="006E2DF7" w:rsidP="001C0A68">
      <w:r>
        <w:lastRenderedPageBreak/>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gezet</w:t>
      </w:r>
      <w:r w:rsidR="00C11666">
        <w:t xml:space="preserve"> worden</w:t>
      </w:r>
      <w:r>
        <w:t xml:space="preserve">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5" w:name="_Toc463803104"/>
      <w:r>
        <w:t>Methodologie</w:t>
      </w:r>
      <w:bookmarkEnd w:id="5"/>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r w:rsidR="00C11666">
        <w:t xml:space="preserve">Daarbij zullen er aan het eind van module 1 </w:t>
      </w:r>
      <w:r w:rsidR="00EA7492">
        <w:t xml:space="preserve">een presentatie worden gehouden en demo’s worden voorzien. Aan het eind van module 2 wordt het eindproduct gepresenteerd en de finale applicatie getoond. Hierbij is telkens ruimte voor vragen en constructieve kritiek van onze product owner en van onze leerkracht. </w:t>
      </w:r>
    </w:p>
    <w:p w:rsidR="00241C3B" w:rsidRDefault="00241C3B" w:rsidP="001C0A68">
      <w:r>
        <w:t>https://github.com/DEJeroen/</w:t>
      </w:r>
      <w:r w:rsidRPr="00241C3B">
        <w:t>CloudApplications#boards?repos=68715146</w:t>
      </w:r>
    </w:p>
    <w:p w:rsidR="005F0206" w:rsidRDefault="005F0206" w:rsidP="005F0206">
      <w:pPr>
        <w:pStyle w:val="Kop2"/>
      </w:pPr>
      <w:bookmarkStart w:id="6" w:name="_Toc463803105"/>
      <w:r>
        <w:t>Verwachte problemen</w:t>
      </w:r>
      <w:bookmarkEnd w:id="6"/>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recognition,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7" w:name="_Toc463803106"/>
      <w:r>
        <w:t>Verwachte resultaten</w:t>
      </w:r>
      <w:bookmarkEnd w:id="7"/>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521F65" w:rsidRDefault="00521F65" w:rsidP="00A769BD">
      <w:r>
        <w:t xml:space="preserve">Indien er gekozen wordt om met QR-codes te werken, is de verwachting dat we de QR-codes succesvol kunnen scannen en kunnen doorsturen. </w:t>
      </w:r>
    </w:p>
    <w:p w:rsidR="00903548" w:rsidRDefault="00903548" w:rsidP="00903548">
      <w:pPr>
        <w:pStyle w:val="Kop2"/>
      </w:pPr>
      <w:bookmarkStart w:id="8" w:name="_Toc463803107"/>
      <w:r>
        <w:t>Optionele features</w:t>
      </w:r>
      <w:bookmarkEnd w:id="8"/>
    </w:p>
    <w:p w:rsidR="007748E0"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BC5C1E" w:rsidRDefault="00BC5C1E" w:rsidP="004633BE"/>
    <w:p w:rsidR="00BC5C1E" w:rsidRDefault="00BC5C1E" w:rsidP="004633BE"/>
    <w:p w:rsidR="00BC5C1E" w:rsidRDefault="00BC5C1E" w:rsidP="004633BE"/>
    <w:p w:rsidR="00BC5C1E" w:rsidRPr="004633BE" w:rsidRDefault="00BC5C1E" w:rsidP="004633BE">
      <w:bookmarkStart w:id="9" w:name="_GoBack"/>
      <w:bookmarkEnd w:id="9"/>
    </w:p>
    <w:p w:rsidR="00AB0E81" w:rsidRPr="00BC5C1E" w:rsidRDefault="007748E0" w:rsidP="00BC5C1E">
      <w:pPr>
        <w:pStyle w:val="Kop1"/>
      </w:pPr>
      <w:bookmarkStart w:id="10" w:name="_Toc463803108"/>
      <w:r>
        <w:lastRenderedPageBreak/>
        <w:t>Technologie</w:t>
      </w:r>
      <w:bookmarkEnd w:id="10"/>
    </w:p>
    <w:p w:rsidR="007F72CE" w:rsidRDefault="007F72CE" w:rsidP="007F72CE">
      <w:pPr>
        <w:pStyle w:val="Kop2"/>
      </w:pPr>
      <w:bookmarkStart w:id="11" w:name="_Toc463803109"/>
      <w:r>
        <w:t>Android</w:t>
      </w:r>
      <w:bookmarkEnd w:id="11"/>
    </w:p>
    <w:p w:rsidR="007F72CE" w:rsidRDefault="007F72CE" w:rsidP="007F72CE">
      <w:r>
        <w:t xml:space="preserve">De Android app zal volledig in Java worden geschreven. Aangezien we met Androidstudio bekend zijn, valt onze keus op deze twee technologieën. </w:t>
      </w:r>
      <w:r w:rsidR="000D494E">
        <w:t xml:space="preserve">De app zal eerst alleen beschikbaar zijn in Android, later mocht het een succesvol idee zijn, dan zullen we onze applicatie deployen naar andere besturingssystemen. </w:t>
      </w:r>
    </w:p>
    <w:p w:rsidR="000D494E" w:rsidRDefault="000D494E" w:rsidP="000D494E">
      <w:pPr>
        <w:pStyle w:val="Kop2"/>
      </w:pPr>
      <w:bookmarkStart w:id="12" w:name="_Toc463803110"/>
      <w:r>
        <w:t>Angular &amp; bootstrap</w:t>
      </w:r>
      <w:bookmarkEnd w:id="12"/>
    </w:p>
    <w:p w:rsidR="000D494E" w:rsidRPr="000D494E" w:rsidRDefault="000D494E" w:rsidP="000D494E">
      <w:r>
        <w:t>De logica van de webapplicatie wordt geschreven in Angular, net als met Androidstudio heeft ons team het meeste ervaring met deze technologie. Bovendien is het een krachtige technologie waarmee je gemakkelijk de logica en de backend voorziet voor applicaties. De opmaak zal grotendeels worden voorzien door bootstrap, met deze technologie kan je vrij eenvoudig een aantrekkelijke webapp schrijven.</w:t>
      </w:r>
    </w:p>
    <w:p w:rsidR="00AB0E81" w:rsidRPr="00AB0E81" w:rsidRDefault="00AB0E81" w:rsidP="00791C24">
      <w:pPr>
        <w:pStyle w:val="Kop2"/>
      </w:pPr>
      <w:bookmarkStart w:id="13" w:name="_Toc463803111"/>
      <w:r w:rsidRPr="00AB0E81">
        <w:t>OpenCV/JavaCV</w:t>
      </w:r>
      <w:bookmarkEnd w:id="13"/>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OpenCV is een library voor het detecteren van objecten in realtime camera beelden. JavaCV is een java interface voor OpenCV dit zou waarschijnlijk wat performance verlies hebben maar wel positieve effecten hebben voor het programmeren en de leesbaarheid van de code.</w:t>
      </w:r>
    </w:p>
    <w:p w:rsidR="00AB0E81" w:rsidRPr="00AB0E81" w:rsidRDefault="00AB0E81" w:rsidP="00791C24">
      <w:pPr>
        <w:pStyle w:val="Kop2"/>
      </w:pPr>
      <w:bookmarkStart w:id="14" w:name="_Toc463803112"/>
      <w:r w:rsidRPr="00AB0E81">
        <w:t>Firebase</w:t>
      </w:r>
      <w:bookmarkEnd w:id="14"/>
    </w:p>
    <w:p w:rsidR="00EA7492" w:rsidRDefault="00EA7492" w:rsidP="001F7B12">
      <w:r w:rsidRPr="00EA7492">
        <w:t>Firebase is een NoSQL database en zou hierdoor sneller, schaalbarer en beter uitgebreid kan worden. De keus is gevallen op Firebase, mede omdat we hiermee reeds ervaring hebben en het gemakkelijk te integreren is met beide de Android en webapplicatie.</w:t>
      </w:r>
    </w:p>
    <w:p w:rsidR="001561CF" w:rsidRDefault="001561CF" w:rsidP="001F7B12">
      <w:pPr>
        <w:rPr>
          <w:b/>
        </w:rPr>
      </w:pPr>
      <w:r>
        <w:t xml:space="preserve">Hieronder een plaatje die laat zien hoe de applicatie zal werken. De app (camera in het plaatje) scant de omgeving naar figuurtjes die de leerlingen (de stickfigures in het plaatje) omhooghouden. Na het scannen worden deze resultaten verstuurd naar de webapp en komen de resultaten op het scherm. </w:t>
      </w:r>
    </w:p>
    <w:p w:rsidR="001F7B12" w:rsidRDefault="00BC5C1E" w:rsidP="00D45EB8">
      <w:pPr>
        <w:rPr>
          <w:lang w:val="nl"/>
        </w:rPr>
      </w:pPr>
      <w:r>
        <w:rPr>
          <w:noProof/>
        </w:rPr>
        <w:drawing>
          <wp:inline distT="0" distB="0" distL="0" distR="0" wp14:anchorId="5C12E2D3" wp14:editId="5B948DFF">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748E0" w:rsidRDefault="008A251A" w:rsidP="00AB0E81">
      <w:pPr>
        <w:pStyle w:val="Kop1"/>
        <w:rPr>
          <w:lang w:val="nl"/>
        </w:rPr>
      </w:pPr>
      <w:r>
        <w:rPr>
          <w:lang w:val="nl"/>
        </w:rPr>
        <w:lastRenderedPageBreak/>
        <w:br/>
      </w:r>
      <w:bookmarkStart w:id="15" w:name="_Toc463803113"/>
      <w:r w:rsidR="007748E0">
        <w:rPr>
          <w:lang w:val="nl"/>
        </w:rPr>
        <w:t>Uitkomst voor de maatschappij</w:t>
      </w:r>
      <w:bookmarkEnd w:id="15"/>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16" w:name="_Toc463803114"/>
      <w:r>
        <w:rPr>
          <w:lang w:val="nl"/>
        </w:rPr>
        <w:t>User stories</w:t>
      </w:r>
      <w:r w:rsidR="00791C24">
        <w:rPr>
          <w:lang w:val="nl"/>
        </w:rPr>
        <w:t>/</w:t>
      </w:r>
      <w:r w:rsidR="00250B06">
        <w:rPr>
          <w:lang w:val="nl"/>
        </w:rPr>
        <w:t>Actoren</w:t>
      </w:r>
      <w:bookmarkEnd w:id="16"/>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EA30FD"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EA30FD"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r w:rsidR="00423E92">
              <w:rPr>
                <w:rFonts w:cs="Segoe UI"/>
                <w:shd w:val="clear" w:color="auto" w:fill="FFFFFF"/>
                <w:lang w:val="en-US"/>
              </w:rPr>
              <w:t xml:space="preserve">realtime </w:t>
            </w:r>
            <w:r w:rsidR="003D5D39">
              <w:rPr>
                <w:rFonts w:cs="Segoe UI"/>
                <w:shd w:val="clear" w:color="auto" w:fill="FFFFFF"/>
                <w:lang w:val="en-US"/>
              </w:rPr>
              <w:t>results</w:t>
            </w:r>
          </w:p>
        </w:tc>
      </w:tr>
      <w:tr w:rsidR="00423E92" w:rsidRPr="00EA30FD"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EA30FD"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EA30FD"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EA30FD"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EA30FD"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EA30FD"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EA30FD"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EA30FD"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EA30FD"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EA30FD"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EA30FD"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645422" w:rsidRPr="00BB699A" w:rsidRDefault="00645422" w:rsidP="007748E0">
      <w:pPr>
        <w:rPr>
          <w:lang w:val="en-US"/>
        </w:rPr>
      </w:pPr>
    </w:p>
    <w:p w:rsidR="009B1350" w:rsidRDefault="00B24390" w:rsidP="009B1350">
      <w:pPr>
        <w:pStyle w:val="Kop1"/>
        <w:rPr>
          <w:lang w:val="nl"/>
        </w:rPr>
      </w:pPr>
      <w:bookmarkStart w:id="17" w:name="_Toc463803115"/>
      <w:r>
        <w:rPr>
          <w:lang w:val="nl"/>
        </w:rPr>
        <w:lastRenderedPageBreak/>
        <w:t>Mockups</w:t>
      </w:r>
      <w:bookmarkEnd w:id="17"/>
    </w:p>
    <w:p w:rsidR="009B1350" w:rsidRPr="009B1350" w:rsidRDefault="009B1350" w:rsidP="009B1350">
      <w:pPr>
        <w:pStyle w:val="Kop2"/>
        <w:rPr>
          <w:lang w:val="nl"/>
        </w:rPr>
      </w:pPr>
      <w:bookmarkStart w:id="18" w:name="_Toc463803116"/>
      <w:r>
        <w:rPr>
          <w:lang w:val="nl"/>
        </w:rPr>
        <w:t>Settings</w:t>
      </w:r>
      <w:r w:rsidR="009931AA">
        <w:rPr>
          <w:lang w:val="nl"/>
        </w:rPr>
        <w:t xml:space="preserve"> (android)</w:t>
      </w:r>
      <w:bookmarkEnd w:id="18"/>
    </w:p>
    <w:p w:rsidR="006E398D" w:rsidRDefault="009931AA" w:rsidP="00D45EB8">
      <w:pPr>
        <w:rPr>
          <w:lang w:val="nl"/>
        </w:rPr>
      </w:pPr>
      <w:r>
        <w:rPr>
          <w:noProof/>
        </w:rPr>
        <w:drawing>
          <wp:inline distT="0" distB="0" distL="0" distR="0" wp14:anchorId="6D184534" wp14:editId="5723C65D">
            <wp:extent cx="2638425" cy="52482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38425" cy="5248275"/>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645422" w:rsidRDefault="00645422" w:rsidP="006E398D">
      <w:pPr>
        <w:rPr>
          <w:lang w:val="nl"/>
        </w:rPr>
      </w:pPr>
    </w:p>
    <w:p w:rsidR="00645422" w:rsidRDefault="00645422" w:rsidP="006E398D">
      <w:pPr>
        <w:rPr>
          <w:lang w:val="nl"/>
        </w:rPr>
      </w:pPr>
    </w:p>
    <w:p w:rsidR="00645422" w:rsidRDefault="00645422" w:rsidP="006E398D">
      <w:pPr>
        <w:rPr>
          <w:lang w:val="nl"/>
        </w:rPr>
      </w:pPr>
    </w:p>
    <w:p w:rsidR="00645422" w:rsidRDefault="00645422" w:rsidP="006E398D">
      <w:pPr>
        <w:rPr>
          <w:lang w:val="nl"/>
        </w:rPr>
      </w:pPr>
    </w:p>
    <w:p w:rsidR="009B1350" w:rsidRPr="006E398D" w:rsidRDefault="009B1350" w:rsidP="009B1350">
      <w:pPr>
        <w:pStyle w:val="Kop2"/>
        <w:rPr>
          <w:lang w:val="nl"/>
        </w:rPr>
      </w:pPr>
      <w:bookmarkStart w:id="19" w:name="_Toc463803117"/>
      <w:r>
        <w:rPr>
          <w:lang w:val="nl"/>
        </w:rPr>
        <w:lastRenderedPageBreak/>
        <w:t>Camera</w:t>
      </w:r>
      <w:r w:rsidR="009931AA">
        <w:rPr>
          <w:lang w:val="nl"/>
        </w:rPr>
        <w:t xml:space="preserve"> (android)</w:t>
      </w:r>
      <w:bookmarkEnd w:id="19"/>
    </w:p>
    <w:p w:rsidR="00376E48" w:rsidRDefault="009931AA" w:rsidP="00D45EB8">
      <w:pPr>
        <w:rPr>
          <w:lang w:val="nl"/>
        </w:rPr>
      </w:pPr>
      <w:r>
        <w:rPr>
          <w:noProof/>
        </w:rPr>
        <w:drawing>
          <wp:inline distT="0" distB="0" distL="0" distR="0" wp14:anchorId="127DBBF9" wp14:editId="7CA0FF4B">
            <wp:extent cx="2571750" cy="52292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era.png"/>
                    <pic:cNvPicPr/>
                  </pic:nvPicPr>
                  <pic:blipFill>
                    <a:blip r:embed="rId13">
                      <a:extLst>
                        <a:ext uri="{28A0092B-C50C-407E-A947-70E740481C1C}">
                          <a14:useLocalDpi xmlns:a14="http://schemas.microsoft.com/office/drawing/2010/main" val="0"/>
                        </a:ext>
                      </a:extLst>
                    </a:blip>
                    <a:stretch>
                      <a:fillRect/>
                    </a:stretch>
                  </pic:blipFill>
                  <pic:spPr>
                    <a:xfrm>
                      <a:off x="0" y="0"/>
                      <a:ext cx="2571750" cy="5229225"/>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931AA">
      <w:pPr>
        <w:pStyle w:val="Kop2"/>
        <w:rPr>
          <w:lang w:val="nl"/>
        </w:rPr>
      </w:pPr>
      <w:bookmarkStart w:id="20" w:name="_Toc463803118"/>
      <w:r>
        <w:rPr>
          <w:lang w:val="nl"/>
        </w:rPr>
        <w:lastRenderedPageBreak/>
        <w:t>Login (android)</w:t>
      </w:r>
      <w:bookmarkEnd w:id="20"/>
    </w:p>
    <w:p w:rsidR="009931AA" w:rsidRDefault="009931AA" w:rsidP="00D45EB8">
      <w:pPr>
        <w:rPr>
          <w:lang w:val="nl"/>
        </w:rPr>
      </w:pPr>
      <w:r>
        <w:rPr>
          <w:noProof/>
        </w:rPr>
        <w:drawing>
          <wp:inline distT="0" distB="0" distL="0" distR="0" wp14:anchorId="476ED728" wp14:editId="0240FD91">
            <wp:extent cx="2533650" cy="52101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2533650" cy="5210175"/>
                    </a:xfrm>
                    <a:prstGeom prst="rect">
                      <a:avLst/>
                    </a:prstGeom>
                  </pic:spPr>
                </pic:pic>
              </a:graphicData>
            </a:graphic>
          </wp:inline>
        </w:drawing>
      </w: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B1350">
      <w:pPr>
        <w:pStyle w:val="Lijstalinea"/>
        <w:ind w:left="0"/>
        <w:rPr>
          <w:rFonts w:ascii="Arial" w:hAnsi="Arial" w:cs="Arial"/>
          <w:i/>
          <w:sz w:val="20"/>
          <w:lang w:val="nl"/>
        </w:rPr>
      </w:pPr>
    </w:p>
    <w:p w:rsidR="009931AA" w:rsidRDefault="009931AA" w:rsidP="009931AA">
      <w:pPr>
        <w:pStyle w:val="Kop2"/>
        <w:rPr>
          <w:lang w:val="nl"/>
        </w:rPr>
      </w:pPr>
      <w:bookmarkStart w:id="21" w:name="_Toc463803119"/>
      <w:r>
        <w:rPr>
          <w:lang w:val="nl"/>
        </w:rPr>
        <w:lastRenderedPageBreak/>
        <w:t>Login(web)</w:t>
      </w:r>
      <w:bookmarkEnd w:id="21"/>
    </w:p>
    <w:p w:rsidR="009931AA" w:rsidRDefault="009931AA" w:rsidP="00D45EB8">
      <w:pPr>
        <w:rPr>
          <w:lang w:val="nl"/>
        </w:rPr>
      </w:pPr>
      <w:r>
        <w:rPr>
          <w:noProof/>
        </w:rPr>
        <w:drawing>
          <wp:inline distT="0" distB="0" distL="0" distR="0" wp14:anchorId="124C4399" wp14:editId="12CA0699">
            <wp:extent cx="4542574" cy="36195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aten.png"/>
                    <pic:cNvPicPr/>
                  </pic:nvPicPr>
                  <pic:blipFill>
                    <a:blip r:embed="rId15">
                      <a:extLst>
                        <a:ext uri="{28A0092B-C50C-407E-A947-70E740481C1C}">
                          <a14:useLocalDpi xmlns:a14="http://schemas.microsoft.com/office/drawing/2010/main" val="0"/>
                        </a:ext>
                      </a:extLst>
                    </a:blip>
                    <a:stretch>
                      <a:fillRect/>
                    </a:stretch>
                  </pic:blipFill>
                  <pic:spPr>
                    <a:xfrm>
                      <a:off x="0" y="0"/>
                      <a:ext cx="4545699" cy="3621990"/>
                    </a:xfrm>
                    <a:prstGeom prst="rect">
                      <a:avLst/>
                    </a:prstGeom>
                  </pic:spPr>
                </pic:pic>
              </a:graphicData>
            </a:graphic>
          </wp:inline>
        </w:drawing>
      </w:r>
    </w:p>
    <w:p w:rsidR="009931AA" w:rsidRDefault="009931AA" w:rsidP="009931AA">
      <w:pPr>
        <w:pStyle w:val="Kop2"/>
        <w:rPr>
          <w:lang w:val="nl"/>
        </w:rPr>
      </w:pPr>
      <w:bookmarkStart w:id="22" w:name="_Toc463803120"/>
      <w:r>
        <w:rPr>
          <w:lang w:val="nl"/>
        </w:rPr>
        <w:t>Resultaten (web)</w:t>
      </w:r>
      <w:bookmarkEnd w:id="22"/>
    </w:p>
    <w:p w:rsidR="009931AA" w:rsidRDefault="009931AA" w:rsidP="00D45EB8">
      <w:pPr>
        <w:rPr>
          <w:lang w:val="nl"/>
        </w:rPr>
      </w:pPr>
      <w:r>
        <w:rPr>
          <w:noProof/>
        </w:rPr>
        <w:drawing>
          <wp:inline distT="0" distB="0" distL="0" distR="0" wp14:anchorId="6B6BE708" wp14:editId="258B1ABD">
            <wp:extent cx="4505325" cy="362447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4508350" cy="3626909"/>
                    </a:xfrm>
                    <a:prstGeom prst="rect">
                      <a:avLst/>
                    </a:prstGeom>
                  </pic:spPr>
                </pic:pic>
              </a:graphicData>
            </a:graphic>
          </wp:inline>
        </w:drawing>
      </w:r>
    </w:p>
    <w:p w:rsidR="009931AA" w:rsidRDefault="009931AA" w:rsidP="009931AA">
      <w:pPr>
        <w:rPr>
          <w:lang w:val="nl"/>
        </w:rPr>
      </w:pPr>
    </w:p>
    <w:p w:rsidR="009931AA" w:rsidRDefault="009931AA" w:rsidP="009931AA">
      <w:pPr>
        <w:pStyle w:val="Kop2"/>
        <w:rPr>
          <w:lang w:val="nl"/>
        </w:rPr>
      </w:pPr>
      <w:bookmarkStart w:id="23" w:name="_Toc463803121"/>
      <w:r>
        <w:rPr>
          <w:lang w:val="nl"/>
        </w:rPr>
        <w:lastRenderedPageBreak/>
        <w:t>Les beginnen (web)</w:t>
      </w:r>
      <w:bookmarkEnd w:id="23"/>
    </w:p>
    <w:p w:rsidR="009931AA" w:rsidRDefault="009931AA" w:rsidP="00D45EB8">
      <w:pPr>
        <w:rPr>
          <w:lang w:val="nl"/>
        </w:rPr>
      </w:pPr>
      <w:r>
        <w:rPr>
          <w:noProof/>
        </w:rPr>
        <w:drawing>
          <wp:inline distT="0" distB="0" distL="0" distR="0" wp14:anchorId="648D8FD0" wp14:editId="25D2FF86">
            <wp:extent cx="4514850" cy="3635998"/>
            <wp:effectExtent l="0" t="0" r="0" b="31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rtLesson.png"/>
                    <pic:cNvPicPr/>
                  </pic:nvPicPr>
                  <pic:blipFill>
                    <a:blip r:embed="rId17">
                      <a:extLst>
                        <a:ext uri="{28A0092B-C50C-407E-A947-70E740481C1C}">
                          <a14:useLocalDpi xmlns:a14="http://schemas.microsoft.com/office/drawing/2010/main" val="0"/>
                        </a:ext>
                      </a:extLst>
                    </a:blip>
                    <a:stretch>
                      <a:fillRect/>
                    </a:stretch>
                  </pic:blipFill>
                  <pic:spPr>
                    <a:xfrm>
                      <a:off x="0" y="0"/>
                      <a:ext cx="4518053" cy="3638577"/>
                    </a:xfrm>
                    <a:prstGeom prst="rect">
                      <a:avLst/>
                    </a:prstGeom>
                  </pic:spPr>
                </pic:pic>
              </a:graphicData>
            </a:graphic>
          </wp:inline>
        </w:drawing>
      </w:r>
    </w:p>
    <w:p w:rsidR="009931AA" w:rsidRPr="009931AA" w:rsidRDefault="009931AA" w:rsidP="009931AA">
      <w:pPr>
        <w:pStyle w:val="Kop2"/>
        <w:rPr>
          <w:lang w:val="nl"/>
        </w:rPr>
      </w:pPr>
      <w:bookmarkStart w:id="24" w:name="_Toc463803122"/>
      <w:r>
        <w:rPr>
          <w:lang w:val="nl"/>
        </w:rPr>
        <w:t>Les voorbereiden (web)</w:t>
      </w:r>
      <w:bookmarkEnd w:id="24"/>
    </w:p>
    <w:p w:rsidR="009931AA" w:rsidRDefault="009931AA" w:rsidP="00D45EB8">
      <w:pPr>
        <w:rPr>
          <w:lang w:val="nl"/>
        </w:rPr>
      </w:pPr>
      <w:r>
        <w:rPr>
          <w:noProof/>
        </w:rPr>
        <w:drawing>
          <wp:inline distT="0" distB="0" distL="0" distR="0" wp14:anchorId="2AA16CCE" wp14:editId="0DD7EC5C">
            <wp:extent cx="4610100" cy="327850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ragenlijst.png"/>
                    <pic:cNvPicPr/>
                  </pic:nvPicPr>
                  <pic:blipFill>
                    <a:blip r:embed="rId18">
                      <a:extLst>
                        <a:ext uri="{28A0092B-C50C-407E-A947-70E740481C1C}">
                          <a14:useLocalDpi xmlns:a14="http://schemas.microsoft.com/office/drawing/2010/main" val="0"/>
                        </a:ext>
                      </a:extLst>
                    </a:blip>
                    <a:stretch>
                      <a:fillRect/>
                    </a:stretch>
                  </pic:blipFill>
                  <pic:spPr>
                    <a:xfrm>
                      <a:off x="0" y="0"/>
                      <a:ext cx="4610832" cy="3279026"/>
                    </a:xfrm>
                    <a:prstGeom prst="rect">
                      <a:avLst/>
                    </a:prstGeom>
                  </pic:spPr>
                </pic:pic>
              </a:graphicData>
            </a:graphic>
          </wp:inline>
        </w:drawing>
      </w:r>
    </w:p>
    <w:p w:rsidR="009B1350" w:rsidRDefault="009B1350" w:rsidP="009B1350">
      <w:pPr>
        <w:pStyle w:val="Kop1"/>
        <w:rPr>
          <w:lang w:val="nl"/>
        </w:rPr>
      </w:pPr>
      <w:bookmarkStart w:id="25" w:name="_Toc463803123"/>
      <w:r>
        <w:rPr>
          <w:lang w:val="nl"/>
        </w:rPr>
        <w:t>Links</w:t>
      </w:r>
      <w:bookmarkEnd w:id="25"/>
    </w:p>
    <w:p w:rsidR="009B1350" w:rsidRPr="009B1350" w:rsidRDefault="009B1350" w:rsidP="009B1350">
      <w:pPr>
        <w:rPr>
          <w:lang w:val="nl"/>
        </w:rPr>
      </w:pPr>
      <w:r w:rsidRPr="009B1350">
        <w:rPr>
          <w:lang w:val="nl"/>
        </w:rPr>
        <w:t>https://github.com/DEJeroen/CloudApplications</w:t>
      </w:r>
    </w:p>
    <w:sectPr w:rsidR="009B1350" w:rsidRPr="009B1350">
      <w:footerReference w:type="even" r:id="rId19"/>
      <w:footerReference w:type="default" r:id="rId20"/>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20B" w:rsidRDefault="0052420B">
      <w:pPr>
        <w:spacing w:after="0" w:line="240" w:lineRule="auto"/>
      </w:pPr>
      <w:r>
        <w:separator/>
      </w:r>
    </w:p>
  </w:endnote>
  <w:endnote w:type="continuationSeparator" w:id="0">
    <w:p w:rsidR="0052420B" w:rsidRDefault="00524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2420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Projectplan augmented reality</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5E6B9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EA30FD" w:rsidRPr="00EA30FD">
                            <w:rPr>
                              <w:noProof/>
                              <w:color w:val="FFFFFF" w:themeColor="background1"/>
                              <w:sz w:val="40"/>
                              <w:szCs w:val="40"/>
                            </w:rPr>
                            <w:t>10</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EA30FD" w:rsidRPr="00EA30FD">
                      <w:rPr>
                        <w:noProof/>
                        <w:color w:val="FFFFFF" w:themeColor="background1"/>
                        <w:sz w:val="40"/>
                        <w:szCs w:val="40"/>
                      </w:rPr>
                      <w:t>10</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52420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Projectplan augmented reality</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5E6B9F">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10-07T00:00:00Z">
                          <w:dateFormat w:val="M/d/yyyy"/>
                          <w:lid w:val="en-US"/>
                          <w:storeMappedDataAs w:val="dateTime"/>
                          <w:calendar w:val="gregorian"/>
                        </w:date>
                      </w:sdtPr>
                      <w:sdtEndPr/>
                      <w:sdtContent>
                        <w:r w:rsidR="00BC5C1E">
                          <w:rPr>
                            <w:rFonts w:asciiTheme="majorHAnsi" w:eastAsiaTheme="majorEastAsia" w:hAnsiTheme="majorHAnsi" w:cstheme="majorBidi"/>
                            <w:sz w:val="20"/>
                            <w:lang w:val="en-US"/>
                          </w:rPr>
                          <w:t>10/7/2016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EA30FD" w:rsidRPr="00EA30FD">
                            <w:rPr>
                              <w:noProof/>
                              <w:color w:val="FFFFFF" w:themeColor="background1"/>
                              <w:sz w:val="40"/>
                              <w:szCs w:val="40"/>
                            </w:rPr>
                            <w:t>9</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EA30FD" w:rsidRPr="00EA30FD">
                      <w:rPr>
                        <w:noProof/>
                        <w:color w:val="FFFFFF" w:themeColor="background1"/>
                        <w:sz w:val="40"/>
                        <w:szCs w:val="40"/>
                      </w:rPr>
                      <w:t>9</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20B" w:rsidRDefault="0052420B">
      <w:pPr>
        <w:spacing w:after="0" w:line="240" w:lineRule="auto"/>
      </w:pPr>
      <w:r>
        <w:separator/>
      </w:r>
    </w:p>
  </w:footnote>
  <w:footnote w:type="continuationSeparator" w:id="0">
    <w:p w:rsidR="0052420B" w:rsidRDefault="00524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0A7D"/>
    <w:rsid w:val="0001300C"/>
    <w:rsid w:val="00033FFE"/>
    <w:rsid w:val="000501F2"/>
    <w:rsid w:val="000A5769"/>
    <w:rsid w:val="000B238D"/>
    <w:rsid w:val="000D3433"/>
    <w:rsid w:val="000D494E"/>
    <w:rsid w:val="00146D68"/>
    <w:rsid w:val="001561CF"/>
    <w:rsid w:val="00173D27"/>
    <w:rsid w:val="001C0A68"/>
    <w:rsid w:val="001C65E1"/>
    <w:rsid w:val="001C7AA9"/>
    <w:rsid w:val="001E577C"/>
    <w:rsid w:val="001F7B12"/>
    <w:rsid w:val="002114DD"/>
    <w:rsid w:val="00241C3B"/>
    <w:rsid w:val="00250B06"/>
    <w:rsid w:val="002551A4"/>
    <w:rsid w:val="00271803"/>
    <w:rsid w:val="00297DBE"/>
    <w:rsid w:val="002D33D2"/>
    <w:rsid w:val="002E6525"/>
    <w:rsid w:val="002F7DBF"/>
    <w:rsid w:val="003440F0"/>
    <w:rsid w:val="00345BA9"/>
    <w:rsid w:val="00376E48"/>
    <w:rsid w:val="003D5D39"/>
    <w:rsid w:val="003F581A"/>
    <w:rsid w:val="0040702A"/>
    <w:rsid w:val="00423E92"/>
    <w:rsid w:val="00456005"/>
    <w:rsid w:val="004633BE"/>
    <w:rsid w:val="004A239B"/>
    <w:rsid w:val="004A7629"/>
    <w:rsid w:val="004D1FB0"/>
    <w:rsid w:val="004F0796"/>
    <w:rsid w:val="00512EFB"/>
    <w:rsid w:val="00514DFA"/>
    <w:rsid w:val="00521F65"/>
    <w:rsid w:val="00523CC9"/>
    <w:rsid w:val="0052420B"/>
    <w:rsid w:val="00580C8E"/>
    <w:rsid w:val="005C162D"/>
    <w:rsid w:val="005D21D4"/>
    <w:rsid w:val="005E6B9F"/>
    <w:rsid w:val="005F0206"/>
    <w:rsid w:val="006019E5"/>
    <w:rsid w:val="00645422"/>
    <w:rsid w:val="00667521"/>
    <w:rsid w:val="00691A8B"/>
    <w:rsid w:val="006E2DF7"/>
    <w:rsid w:val="006E398D"/>
    <w:rsid w:val="00751994"/>
    <w:rsid w:val="007748E0"/>
    <w:rsid w:val="00791C24"/>
    <w:rsid w:val="007D09D2"/>
    <w:rsid w:val="007D52C7"/>
    <w:rsid w:val="007E4ACF"/>
    <w:rsid w:val="007E5B42"/>
    <w:rsid w:val="007F72CE"/>
    <w:rsid w:val="0080687A"/>
    <w:rsid w:val="00841F36"/>
    <w:rsid w:val="0088462A"/>
    <w:rsid w:val="008A251A"/>
    <w:rsid w:val="008A5870"/>
    <w:rsid w:val="008A6A0E"/>
    <w:rsid w:val="008F4500"/>
    <w:rsid w:val="009034E2"/>
    <w:rsid w:val="00903548"/>
    <w:rsid w:val="009215E9"/>
    <w:rsid w:val="0097351F"/>
    <w:rsid w:val="009931AA"/>
    <w:rsid w:val="00997E3B"/>
    <w:rsid w:val="009B1350"/>
    <w:rsid w:val="009D1406"/>
    <w:rsid w:val="00A769BD"/>
    <w:rsid w:val="00A94C6C"/>
    <w:rsid w:val="00AB0E81"/>
    <w:rsid w:val="00AC170E"/>
    <w:rsid w:val="00AD5021"/>
    <w:rsid w:val="00AE04F4"/>
    <w:rsid w:val="00AF10BE"/>
    <w:rsid w:val="00B12113"/>
    <w:rsid w:val="00B24390"/>
    <w:rsid w:val="00B2773B"/>
    <w:rsid w:val="00B57F7D"/>
    <w:rsid w:val="00B77D93"/>
    <w:rsid w:val="00BA740E"/>
    <w:rsid w:val="00BB0DAF"/>
    <w:rsid w:val="00BB699A"/>
    <w:rsid w:val="00BC5C1E"/>
    <w:rsid w:val="00BE0E7E"/>
    <w:rsid w:val="00BF0BD2"/>
    <w:rsid w:val="00C00D2C"/>
    <w:rsid w:val="00C11666"/>
    <w:rsid w:val="00C174F8"/>
    <w:rsid w:val="00C2150D"/>
    <w:rsid w:val="00C4376D"/>
    <w:rsid w:val="00C454A1"/>
    <w:rsid w:val="00C53291"/>
    <w:rsid w:val="00C646C7"/>
    <w:rsid w:val="00CB2C05"/>
    <w:rsid w:val="00CC36D8"/>
    <w:rsid w:val="00D16E04"/>
    <w:rsid w:val="00D425D2"/>
    <w:rsid w:val="00D45EB8"/>
    <w:rsid w:val="00D46B8E"/>
    <w:rsid w:val="00DF152F"/>
    <w:rsid w:val="00E00EC2"/>
    <w:rsid w:val="00E2215B"/>
    <w:rsid w:val="00E87684"/>
    <w:rsid w:val="00EA30FD"/>
    <w:rsid w:val="00EA3851"/>
    <w:rsid w:val="00EA7492"/>
    <w:rsid w:val="00EC77F2"/>
    <w:rsid w:val="00EF4828"/>
    <w:rsid w:val="00EF5D9D"/>
    <w:rsid w:val="00EF78B1"/>
    <w:rsid w:val="00F074EF"/>
    <w:rsid w:val="00F47FE2"/>
    <w:rsid w:val="00F66614"/>
    <w:rsid w:val="00F90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F74B"/>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42200"/>
    <w:rsid w:val="00056077"/>
    <w:rsid w:val="00214C19"/>
    <w:rsid w:val="00297869"/>
    <w:rsid w:val="002F224F"/>
    <w:rsid w:val="00342FE4"/>
    <w:rsid w:val="00360473"/>
    <w:rsid w:val="004147C5"/>
    <w:rsid w:val="00624789"/>
    <w:rsid w:val="006B4C05"/>
    <w:rsid w:val="007A2018"/>
    <w:rsid w:val="009252EF"/>
    <w:rsid w:val="009763D6"/>
    <w:rsid w:val="00986F24"/>
    <w:rsid w:val="00990C6B"/>
    <w:rsid w:val="00A57F11"/>
    <w:rsid w:val="00B00818"/>
    <w:rsid w:val="00B336C2"/>
    <w:rsid w:val="00C6493B"/>
    <w:rsid w:val="00C676BA"/>
    <w:rsid w:val="00C76DB1"/>
    <w:rsid w:val="00CC2840"/>
    <w:rsid w:val="00CD5AA6"/>
    <w:rsid w:val="00E05E88"/>
    <w:rsid w:val="00E66641"/>
    <w:rsid w:val="00EB2D2B"/>
    <w:rsid w:val="00F05914"/>
    <w:rsid w:val="00FB3551"/>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2016-10-07T00:00:00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AF4BF530-7F91-4CC5-B03F-F6C18ADF4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1129</TotalTime>
  <Pages>1</Pages>
  <Words>1758</Words>
  <Characters>9670</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Mohamed El Aisatti en Jeroen Rietveld 3EA2</dc:subject>
  <dc:creator>Tom</dc:creator>
  <cp:keywords/>
  <dc:description/>
  <cp:lastModifiedBy>Boyd Franken</cp:lastModifiedBy>
  <cp:revision>67</cp:revision>
  <dcterms:created xsi:type="dcterms:W3CDTF">2016-09-20T12:10:00Z</dcterms:created>
  <dcterms:modified xsi:type="dcterms:W3CDTF">2016-10-09T17:04:00Z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